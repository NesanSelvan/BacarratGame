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Override PartName="/word/embeddings/oleObject1.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6F25" w:rsidRPr="00F807FE" w:rsidRDefault="00AD6F25" w:rsidP="00F807FE">
      <w:pPr>
        <w:pStyle w:val="DocHead"/>
        <w:spacing w:before="0" w:line="240" w:lineRule="auto"/>
        <w:ind w:left="-115" w:right="-130" w:firstLine="115"/>
        <w:jc w:val="both"/>
        <w:rPr>
          <w:sz w:val="16"/>
        </w:rPr>
      </w:pPr>
      <w:bookmarkStart w:id="0" w:name="_GoBack"/>
      <w:bookmarkEnd w:id="0"/>
    </w:p>
    <w:p w:rsidR="00AD6F25" w:rsidRPr="00A6350D" w:rsidRDefault="00A6566A" w:rsidP="009C6F37">
      <w:pPr>
        <w:pStyle w:val="Els-Title"/>
      </w:pPr>
      <w:r w:rsidRPr="00A6350D">
        <w:fldChar w:fldCharType="begin"/>
      </w:r>
      <w:r w:rsidR="000C1409" w:rsidRPr="00A6350D">
        <w:instrText xml:space="preserve"> MACROBUTTON NoMacro Click here, type the title of your paper, Capitalize first letter</w:instrText>
      </w:r>
      <w:r w:rsidRPr="00A6350D">
        <w:fldChar w:fldCharType="end"/>
      </w:r>
    </w:p>
    <w:p w:rsidR="00AD6F25" w:rsidRPr="00A6350D" w:rsidRDefault="00A6566A" w:rsidP="00F81637">
      <w:pPr>
        <w:pStyle w:val="Els-Author"/>
        <w:rPr>
          <w:lang w:eastAsia="zh-CN"/>
        </w:rPr>
      </w:pPr>
      <w:r w:rsidRPr="00A6350D">
        <w:fldChar w:fldCharType="begin"/>
      </w:r>
      <w:r w:rsidR="000C1409" w:rsidRPr="00A6350D">
        <w:instrText xml:space="preserve"> MACROBUTTON NoMacro First Author</w:instrText>
      </w:r>
      <w:r w:rsidR="000C1409" w:rsidRPr="00A6350D">
        <w:rPr>
          <w:vertAlign w:val="superscript"/>
        </w:rPr>
        <w:instrText>a</w:instrText>
      </w:r>
      <w:r w:rsidR="000C1409" w:rsidRPr="00A6350D">
        <w:instrText>, Second Author</w:instrText>
      </w:r>
      <w:r w:rsidR="000C1409" w:rsidRPr="00A6350D">
        <w:rPr>
          <w:vertAlign w:val="superscript"/>
        </w:rPr>
        <w:instrText>b</w:instrText>
      </w:r>
      <w:r w:rsidR="000C1409" w:rsidRPr="00A6350D">
        <w:instrText>, Third Author</w:instrText>
      </w:r>
      <w:r w:rsidR="000C1409" w:rsidRPr="00A6350D">
        <w:rPr>
          <w:vertAlign w:val="superscript"/>
        </w:rPr>
        <w:instrText>a,b,</w:instrText>
      </w:r>
      <w:r w:rsidRPr="00A6350D">
        <w:fldChar w:fldCharType="end"/>
      </w:r>
      <w:r w:rsidR="000C1409" w:rsidRPr="00A6350D">
        <w:t>*</w:t>
      </w:r>
    </w:p>
    <w:p w:rsidR="003312B7" w:rsidRPr="00A6350D" w:rsidRDefault="00A6566A" w:rsidP="009C6F37">
      <w:pPr>
        <w:pStyle w:val="Els-Affiliation"/>
      </w:pPr>
      <w:r w:rsidRPr="00A6350D">
        <w:fldChar w:fldCharType="begin"/>
      </w:r>
      <w:r w:rsidR="003312B7" w:rsidRPr="00A6350D">
        <w:instrText xml:space="preserve"> MACROBUTTON NoMacro </w:instrText>
      </w:r>
      <w:r w:rsidR="003312B7" w:rsidRPr="00A6350D">
        <w:rPr>
          <w:i w:val="0"/>
          <w:vertAlign w:val="superscript"/>
        </w:rPr>
        <w:instrText>a</w:instrText>
      </w:r>
      <w:r w:rsidR="003312B7" w:rsidRPr="00A6350D">
        <w:instrText>First affiliation, Address, City and Postcode, Country</w:instrText>
      </w:r>
      <w:r w:rsidRPr="00A6350D">
        <w:fldChar w:fldCharType="end"/>
      </w:r>
    </w:p>
    <w:p w:rsidR="003312B7" w:rsidRPr="00A6350D" w:rsidRDefault="00A6566A" w:rsidP="009C6F37">
      <w:pPr>
        <w:pStyle w:val="Els-Affiliation"/>
        <w:spacing w:after="220"/>
        <w:rPr>
          <w:lang w:eastAsia="zh-CN"/>
        </w:rPr>
      </w:pPr>
      <w:r w:rsidRPr="00A6350D">
        <w:fldChar w:fldCharType="begin"/>
      </w:r>
      <w:r w:rsidR="003312B7" w:rsidRPr="00A6350D">
        <w:instrText xml:space="preserve"> MACROBUTTON NoMacro </w:instrText>
      </w:r>
      <w:r w:rsidR="003312B7" w:rsidRPr="00A6350D">
        <w:rPr>
          <w:i w:val="0"/>
          <w:vertAlign w:val="superscript"/>
        </w:rPr>
        <w:instrText>b</w:instrText>
      </w:r>
      <w:r w:rsidR="003312B7" w:rsidRPr="00A6350D">
        <w:instrText>Second affiliation, Address, City and Postcode, Country</w:instrText>
      </w:r>
      <w:r w:rsidRPr="00A6350D">
        <w:fldChar w:fldCharType="end"/>
      </w:r>
      <w:r w:rsidR="009C6F37" w:rsidRPr="00A6350D">
        <w:rPr>
          <w:lang w:eastAsia="zh-CN"/>
        </w:rPr>
        <w:br/>
      </w:r>
    </w:p>
    <w:tbl>
      <w:tblPr>
        <w:tblStyle w:val="TableGrid"/>
        <w:tblW w:w="9988"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tblPr>
      <w:tblGrid>
        <w:gridCol w:w="287"/>
        <w:gridCol w:w="9701"/>
      </w:tblGrid>
      <w:tr w:rsidR="000B1673" w:rsidRPr="00A6350D" w:rsidTr="00A66F14">
        <w:trPr>
          <w:trHeight w:val="2551"/>
        </w:trPr>
        <w:tc>
          <w:tcPr>
            <w:tcW w:w="287" w:type="dxa"/>
            <w:tcBorders>
              <w:bottom w:val="nil"/>
            </w:tcBorders>
          </w:tcPr>
          <w:p w:rsidR="000B1673" w:rsidRPr="00A6350D" w:rsidRDefault="000B1673" w:rsidP="00D76010"/>
        </w:tc>
        <w:tc>
          <w:tcPr>
            <w:tcW w:w="9701" w:type="dxa"/>
          </w:tcPr>
          <w:p w:rsidR="000B1673" w:rsidRPr="00A6350D" w:rsidRDefault="000B1673" w:rsidP="00783D5B">
            <w:pPr>
              <w:pStyle w:val="Els-Abstract-head"/>
              <w:spacing w:before="220"/>
              <w:rPr>
                <w:b w:val="0"/>
                <w:smallCaps/>
              </w:rPr>
            </w:pPr>
            <w:r w:rsidRPr="00A6350D">
              <w:rPr>
                <w:b w:val="0"/>
                <w:smallCaps/>
              </w:rPr>
              <w:t>A B S T R A C T</w:t>
            </w:r>
          </w:p>
          <w:p w:rsidR="000B1673" w:rsidRPr="00A6350D" w:rsidRDefault="00A6566A" w:rsidP="008C36A9">
            <w:pPr>
              <w:pStyle w:val="Els-Abstract-text"/>
              <w:spacing w:line="230" w:lineRule="exact"/>
            </w:pPr>
            <w:r w:rsidRPr="00A6350D">
              <w:fldChar w:fldCharType="begin"/>
            </w:r>
            <w:r w:rsidR="000B1673" w:rsidRPr="00A6350D">
              <w:instrText xml:space="preserve"> MACROBUTTON NoMacro Click here and insert your abstract text.</w:instrText>
            </w:r>
            <w:r w:rsidRPr="00A6350D">
              <w:fldChar w:fldCharType="end"/>
            </w:r>
          </w:p>
          <w:p w:rsidR="000B1673" w:rsidRPr="00A6350D" w:rsidRDefault="000B1673" w:rsidP="008361BF">
            <w:pPr>
              <w:pStyle w:val="Els-Abstract-Copyright"/>
            </w:pPr>
          </w:p>
        </w:tc>
      </w:tr>
    </w:tbl>
    <w:p w:rsidR="000B1673" w:rsidRDefault="000B1673" w:rsidP="000B1673">
      <w:pPr>
        <w:pStyle w:val="Els-body-text"/>
        <w:rPr>
          <w:lang w:val="en-GB"/>
        </w:rPr>
      </w:pPr>
    </w:p>
    <w:p w:rsidR="009E58BD" w:rsidRPr="00A6350D" w:rsidRDefault="000B1673" w:rsidP="000B1673">
      <w:pPr>
        <w:pStyle w:val="Els-body-text"/>
        <w:rPr>
          <w:lang w:val="en-GB"/>
        </w:rPr>
      </w:pPr>
      <w:r w:rsidRPr="000B1673">
        <w:rPr>
          <w:lang w:val="en-GB"/>
        </w:rPr>
        <w:t>Keywords:</w:t>
      </w:r>
    </w:p>
    <w:p w:rsidR="009D6A20" w:rsidRPr="00A6350D" w:rsidRDefault="009D6A20" w:rsidP="009E58BD">
      <w:pPr>
        <w:pStyle w:val="Els-body-text"/>
        <w:rPr>
          <w:lang w:val="en-GB"/>
        </w:rPr>
      </w:pPr>
    </w:p>
    <w:p w:rsidR="009E58BD" w:rsidRPr="00A6350D" w:rsidRDefault="009E58BD" w:rsidP="009E58BD">
      <w:pPr>
        <w:pStyle w:val="Els-body-text"/>
        <w:sectPr w:rsidR="009E58BD" w:rsidRPr="00A6350D" w:rsidSect="00C01B49">
          <w:headerReference w:type="even" r:id="rId9"/>
          <w:headerReference w:type="default" r:id="rId10"/>
          <w:headerReference w:type="first" r:id="rId11"/>
          <w:footerReference w:type="first" r:id="rId12"/>
          <w:footnotePr>
            <w:numFmt w:val="chicago"/>
          </w:footnotePr>
          <w:type w:val="continuous"/>
          <w:pgSz w:w="11907" w:h="15876" w:code="161"/>
          <w:pgMar w:top="77" w:right="947" w:bottom="879" w:left="1038" w:header="714" w:footer="1059" w:gutter="0"/>
          <w:cols w:space="720"/>
          <w:titlePg/>
          <w:docGrid w:linePitch="360"/>
        </w:sectPr>
      </w:pPr>
    </w:p>
    <w:p w:rsidR="00AD6F25" w:rsidRDefault="00A6566A" w:rsidP="00EC6FDC">
      <w:pPr>
        <w:pStyle w:val="Els-1storder-head"/>
        <w:rPr>
          <w:szCs w:val="19"/>
        </w:rPr>
      </w:pPr>
      <w:r w:rsidRPr="00A6350D">
        <w:rPr>
          <w:szCs w:val="19"/>
        </w:rPr>
        <w:lastRenderedPageBreak/>
        <w:fldChar w:fldCharType="begin"/>
      </w:r>
      <w:r w:rsidR="000C1409" w:rsidRPr="00A6350D">
        <w:rPr>
          <w:szCs w:val="19"/>
        </w:rPr>
        <w:instrText xml:space="preserve"> MACROBUTTON NoMacro Main text </w:instrText>
      </w:r>
      <w:r w:rsidRPr="00A6350D">
        <w:rPr>
          <w:szCs w:val="19"/>
        </w:rPr>
        <w:fldChar w:fldCharType="end"/>
      </w:r>
    </w:p>
    <w:p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rsidR="00F37BB7" w:rsidRPr="00A6350D" w:rsidRDefault="00F37BB7" w:rsidP="007707D5">
      <w:pPr>
        <w:pStyle w:val="Els-NoIndent"/>
      </w:pPr>
    </w:p>
    <w:p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 xml:space="preserve">Aradius of </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Bposition of</w:t>
      </w:r>
    </w:p>
    <w:p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Cfurther nomenclature continues down the page inside the text box</w:t>
      </w:r>
    </w:p>
    <w:p w:rsidR="00AD6F25" w:rsidRPr="00A6350D" w:rsidRDefault="000C1409" w:rsidP="003312B7">
      <w:pPr>
        <w:pStyle w:val="Els-2ndorder-head"/>
        <w:jc w:val="both"/>
      </w:pPr>
      <w:r w:rsidRPr="00A6350D">
        <w:t>Structure</w:t>
      </w:r>
    </w:p>
    <w:p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rsidR="00AD6F25" w:rsidRPr="00A6350D" w:rsidRDefault="00017B85" w:rsidP="00284AD4">
      <w:pPr>
        <w:pStyle w:val="Els-body-text"/>
      </w:pPr>
      <w:r w:rsidRPr="00A6350D">
        <w:t xml:space="preserve">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w:t>
      </w:r>
      <w:r w:rsidRPr="00A6350D">
        <w:lastRenderedPageBreak/>
        <w:t>Acknowledgements, References, Appendix. Collate acknowledgements in a separate section at the end of the article and do not include them on the title page, as a footnote to the title or otherwise.</w:t>
      </w:r>
    </w:p>
    <w:p w:rsidR="00AD6F25" w:rsidRPr="00A6350D" w:rsidRDefault="000C1409" w:rsidP="00284AD4">
      <w:pPr>
        <w:pStyle w:val="Els-body-text"/>
      </w:pPr>
      <w:r w:rsidRPr="00A6350D">
        <w:t>Bulleted lists may be included and should look like this:</w:t>
      </w:r>
    </w:p>
    <w:p w:rsidR="00AD6F25" w:rsidRPr="00A6350D" w:rsidRDefault="000C1409" w:rsidP="0031626B">
      <w:pPr>
        <w:pStyle w:val="Els-bulletlist"/>
        <w:spacing w:before="230"/>
        <w:ind w:left="244" w:hanging="244"/>
        <w:jc w:val="both"/>
      </w:pPr>
      <w:r w:rsidRPr="00A6350D">
        <w:t>First point</w:t>
      </w:r>
    </w:p>
    <w:p w:rsidR="00AD6F25" w:rsidRPr="00A6350D" w:rsidRDefault="000C1409" w:rsidP="00284AD4">
      <w:pPr>
        <w:pStyle w:val="Els-bulletlist"/>
        <w:jc w:val="both"/>
      </w:pPr>
      <w:r w:rsidRPr="00A6350D">
        <w:t>Second point</w:t>
      </w:r>
    </w:p>
    <w:p w:rsidR="00AD6F25" w:rsidRPr="00A6350D" w:rsidRDefault="000C1409" w:rsidP="0031626B">
      <w:pPr>
        <w:pStyle w:val="Els-bulletlist"/>
        <w:spacing w:after="230"/>
        <w:ind w:left="244" w:hanging="244"/>
        <w:jc w:val="both"/>
      </w:pPr>
      <w:r w:rsidRPr="00A6350D">
        <w:t>And so on</w:t>
      </w:r>
    </w:p>
    <w:p w:rsidR="00AD6F25" w:rsidRPr="00A6350D" w:rsidRDefault="000C1409" w:rsidP="00284AD4">
      <w:pPr>
        <w:pStyle w:val="Els-body-text"/>
      </w:pPr>
      <w:r w:rsidRPr="00A6350D">
        <w:t xml:space="preserve">Ensure that you return to the ‘Els-body-text’ style, the style that you will mainly be using for large blocks of text, when you have completed your bulleted list. </w:t>
      </w:r>
    </w:p>
    <w:p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e column format suitable for direct printing onto paper with trim size 2</w:t>
      </w:r>
      <w:r w:rsidR="0017435C" w:rsidRPr="00A6350D">
        <w:t>10</w:t>
      </w:r>
      <w:r w:rsidRPr="00A6350D">
        <w:t xml:space="preserve"> x 2</w:t>
      </w:r>
      <w:r w:rsidR="003806A4" w:rsidRPr="00A6350D">
        <w:t>80</w:t>
      </w:r>
      <w:r w:rsidRPr="00A6350D">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els-abstract-text for the abstract text etc.</w:t>
      </w:r>
    </w:p>
    <w:p w:rsidR="00AD6F25" w:rsidRPr="00A6350D" w:rsidRDefault="000C1409" w:rsidP="003312B7">
      <w:pPr>
        <w:pStyle w:val="Els-2ndorder-head"/>
        <w:jc w:val="both"/>
      </w:pPr>
      <w:r w:rsidRPr="00A6350D">
        <w:t>Tables</w:t>
      </w:r>
    </w:p>
    <w:p w:rsidR="002302A1" w:rsidRPr="00A6350D" w:rsidRDefault="000C1409" w:rsidP="00E4473D">
      <w:pPr>
        <w:pStyle w:val="Els-NoIndent"/>
      </w:pPr>
      <w:r w:rsidRPr="00A6350D">
        <w:t xml:space="preserve">All tables should be numbered with Arabic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rsidR="00AD6F25" w:rsidRPr="00A6350D" w:rsidRDefault="000C1409" w:rsidP="00E4473D">
      <w:pPr>
        <w:pStyle w:val="Els-table-caption"/>
        <w:spacing w:before="240" w:after="80"/>
        <w:jc w:val="both"/>
      </w:pPr>
      <w:r w:rsidRPr="00A6350D">
        <w:t>Table 1</w:t>
      </w:r>
      <w:r w:rsidR="005250D2" w:rsidRPr="00A6350D">
        <w:t xml:space="preserve"> - </w:t>
      </w:r>
      <w:r w:rsidRPr="00A6350D">
        <w:t>An example of a table.</w:t>
      </w:r>
    </w:p>
    <w:tbl>
      <w:tblPr>
        <w:tblW w:w="0" w:type="auto"/>
        <w:jc w:val="center"/>
        <w:tblInd w:w="243" w:type="dxa"/>
        <w:tblLook w:val="01E0"/>
      </w:tblPr>
      <w:tblGrid>
        <w:gridCol w:w="2287"/>
        <w:gridCol w:w="1234"/>
        <w:gridCol w:w="1234"/>
      </w:tblGrid>
      <w:tr w:rsidR="00AD6F25" w:rsidRPr="00A6350D" w:rsidTr="005250D2">
        <w:trPr>
          <w:jc w:val="center"/>
        </w:trPr>
        <w:tc>
          <w:tcPr>
            <w:tcW w:w="2287" w:type="dxa"/>
            <w:tcBorders>
              <w:top w:val="single" w:sz="4" w:space="0" w:color="auto"/>
              <w:bottom w:val="single" w:sz="4" w:space="0" w:color="auto"/>
            </w:tcBorders>
          </w:tcPr>
          <w:p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rsidTr="005250D2">
        <w:trPr>
          <w:jc w:val="center"/>
        </w:trPr>
        <w:tc>
          <w:tcPr>
            <w:tcW w:w="2287" w:type="dxa"/>
            <w:tcBorders>
              <w:top w:val="single" w:sz="4" w:space="0" w:color="auto"/>
            </w:tcBorders>
          </w:tcPr>
          <w:p w:rsidR="00AD6F25" w:rsidRPr="00A6350D" w:rsidRDefault="000C1409" w:rsidP="003312B7">
            <w:pPr>
              <w:pStyle w:val="Els-table-text"/>
              <w:jc w:val="both"/>
            </w:pPr>
            <w:r w:rsidRPr="00A6350D">
              <w:t>And an entry</w:t>
            </w:r>
          </w:p>
        </w:tc>
        <w:tc>
          <w:tcPr>
            <w:tcW w:w="1234" w:type="dxa"/>
            <w:tcBorders>
              <w:top w:val="single" w:sz="4" w:space="0" w:color="auto"/>
            </w:tcBorders>
          </w:tcPr>
          <w:p w:rsidR="00AD6F25" w:rsidRPr="00A6350D" w:rsidRDefault="000C1409" w:rsidP="00011C98">
            <w:pPr>
              <w:pStyle w:val="Els-table-text"/>
              <w:jc w:val="center"/>
            </w:pPr>
            <w:r w:rsidRPr="00A6350D">
              <w:t>1</w:t>
            </w:r>
          </w:p>
        </w:tc>
        <w:tc>
          <w:tcPr>
            <w:tcW w:w="1234" w:type="dxa"/>
            <w:tcBorders>
              <w:top w:val="single" w:sz="4" w:space="0" w:color="auto"/>
            </w:tcBorders>
          </w:tcPr>
          <w:p w:rsidR="00AD6F25" w:rsidRPr="00A6350D" w:rsidRDefault="000C1409" w:rsidP="00011C98">
            <w:pPr>
              <w:pStyle w:val="Els-table-text"/>
              <w:jc w:val="center"/>
            </w:pPr>
            <w:r w:rsidRPr="00A6350D">
              <w:t>2</w:t>
            </w:r>
          </w:p>
        </w:tc>
      </w:tr>
      <w:tr w:rsidR="00AD6F25" w:rsidRPr="00A6350D" w:rsidTr="005250D2">
        <w:trPr>
          <w:jc w:val="center"/>
        </w:trPr>
        <w:tc>
          <w:tcPr>
            <w:tcW w:w="2287" w:type="dxa"/>
          </w:tcPr>
          <w:p w:rsidR="00AD6F25" w:rsidRPr="00A6350D" w:rsidRDefault="000C1409" w:rsidP="003312B7">
            <w:pPr>
              <w:pStyle w:val="Els-table-text"/>
              <w:jc w:val="both"/>
            </w:pPr>
            <w:r w:rsidRPr="00A6350D">
              <w:t>And another entry</w:t>
            </w:r>
          </w:p>
        </w:tc>
        <w:tc>
          <w:tcPr>
            <w:tcW w:w="1234" w:type="dxa"/>
          </w:tcPr>
          <w:p w:rsidR="00AD6F25" w:rsidRPr="00A6350D" w:rsidRDefault="000C1409" w:rsidP="00011C98">
            <w:pPr>
              <w:pStyle w:val="Els-table-text"/>
              <w:jc w:val="center"/>
            </w:pPr>
            <w:r w:rsidRPr="00A6350D">
              <w:t>3</w:t>
            </w:r>
          </w:p>
        </w:tc>
        <w:tc>
          <w:tcPr>
            <w:tcW w:w="1234" w:type="dxa"/>
          </w:tcPr>
          <w:p w:rsidR="00AD6F25" w:rsidRPr="00A6350D" w:rsidRDefault="000C1409" w:rsidP="00011C98">
            <w:pPr>
              <w:pStyle w:val="Els-table-text"/>
              <w:jc w:val="center"/>
            </w:pPr>
            <w:r w:rsidRPr="00A6350D">
              <w:t>4</w:t>
            </w:r>
          </w:p>
        </w:tc>
      </w:tr>
      <w:tr w:rsidR="00AD6F25" w:rsidRPr="00A6350D" w:rsidTr="005250D2">
        <w:trPr>
          <w:jc w:val="center"/>
        </w:trPr>
        <w:tc>
          <w:tcPr>
            <w:tcW w:w="2287" w:type="dxa"/>
            <w:tcBorders>
              <w:bottom w:val="single" w:sz="4" w:space="0" w:color="auto"/>
            </w:tcBorders>
          </w:tcPr>
          <w:p w:rsidR="00AD6F25" w:rsidRPr="00A6350D" w:rsidRDefault="000C1409" w:rsidP="003312B7">
            <w:pPr>
              <w:pStyle w:val="Els-table-text"/>
              <w:jc w:val="both"/>
            </w:pPr>
            <w:r w:rsidRPr="00A6350D">
              <w:t>And another entry</w:t>
            </w:r>
          </w:p>
        </w:tc>
        <w:tc>
          <w:tcPr>
            <w:tcW w:w="1234" w:type="dxa"/>
            <w:tcBorders>
              <w:bottom w:val="single" w:sz="4" w:space="0" w:color="auto"/>
            </w:tcBorders>
          </w:tcPr>
          <w:p w:rsidR="00AD6F25" w:rsidRPr="00A6350D" w:rsidRDefault="000C1409" w:rsidP="00011C98">
            <w:pPr>
              <w:pStyle w:val="Els-table-text"/>
              <w:jc w:val="center"/>
            </w:pPr>
            <w:r w:rsidRPr="00A6350D">
              <w:t>5</w:t>
            </w:r>
          </w:p>
        </w:tc>
        <w:tc>
          <w:tcPr>
            <w:tcW w:w="1234" w:type="dxa"/>
            <w:tcBorders>
              <w:bottom w:val="single" w:sz="4" w:space="0" w:color="auto"/>
            </w:tcBorders>
          </w:tcPr>
          <w:p w:rsidR="00AD6F25" w:rsidRPr="00A6350D" w:rsidRDefault="000C1409" w:rsidP="00011C98">
            <w:pPr>
              <w:pStyle w:val="Els-table-text"/>
              <w:jc w:val="center"/>
            </w:pPr>
            <w:r w:rsidRPr="00A6350D">
              <w:t>6</w:t>
            </w:r>
          </w:p>
        </w:tc>
      </w:tr>
    </w:tbl>
    <w:p w:rsidR="00AD6F25" w:rsidRPr="00A6350D" w:rsidRDefault="000C1409" w:rsidP="003312B7">
      <w:pPr>
        <w:pStyle w:val="Els-2ndorder-head"/>
        <w:jc w:val="both"/>
      </w:pPr>
      <w:r w:rsidRPr="00A6350D">
        <w:t>Construction of references</w:t>
      </w:r>
    </w:p>
    <w:p w:rsidR="00AD6F25" w:rsidRPr="00A6350D" w:rsidRDefault="000C1409" w:rsidP="006A63E8">
      <w:pPr>
        <w:pStyle w:val="Els-NoIndent"/>
      </w:pPr>
      <w:r w:rsidRPr="00A6350D">
        <w:t>References must be listed at the end of the paper. Do not begin them on a new page unless this is absolutely necessary. Authors should ensure that every reference in the text appears in the list of references and vice versa. Indicate references by</w:t>
      </w:r>
      <w:r w:rsidR="00551CEE">
        <w:t xml:space="preserve"> (</w:t>
      </w:r>
      <w:r w:rsidR="00551CEE">
        <w:rPr>
          <w:lang w:val="nl-NL"/>
        </w:rPr>
        <w:t xml:space="preserve">Van der Geer, Hanraads, &amp; Lupton, </w:t>
      </w:r>
      <w:r w:rsidR="00551CEE">
        <w:t xml:space="preserve">2000) or (Strunk&amp; White, 1979) in the text.  </w:t>
      </w:r>
    </w:p>
    <w:p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rsidR="00AD6F25" w:rsidRPr="00A6350D" w:rsidRDefault="000C1409" w:rsidP="00284AD4">
      <w:pPr>
        <w:pStyle w:val="Els-2ndorder-head"/>
        <w:jc w:val="both"/>
      </w:pPr>
      <w:r w:rsidRPr="00A6350D">
        <w:t>Section headings</w:t>
      </w:r>
    </w:p>
    <w:p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etc,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rsidR="00AD6F25" w:rsidRPr="00A6350D" w:rsidRDefault="000C1409" w:rsidP="003312B7">
      <w:pPr>
        <w:pStyle w:val="Els-2ndorder-head"/>
        <w:jc w:val="both"/>
      </w:pPr>
      <w:r w:rsidRPr="00A6350D">
        <w:t>General guidelines for the preparation of your text</w:t>
      </w:r>
    </w:p>
    <w:p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rsidR="00AD6F25" w:rsidRPr="00A6350D" w:rsidRDefault="000C1409" w:rsidP="003312B7">
      <w:pPr>
        <w:pStyle w:val="Els-2ndorder-head"/>
        <w:jc w:val="both"/>
      </w:pPr>
      <w:r w:rsidRPr="00A6350D">
        <w:rPr>
          <w:szCs w:val="16"/>
        </w:rPr>
        <w:t>File naming and delivery</w:t>
      </w:r>
    </w:p>
    <w:p w:rsidR="00AD6F25" w:rsidRPr="00A6350D" w:rsidRDefault="000C1409" w:rsidP="006A63E8">
      <w:pPr>
        <w:pStyle w:val="Els-NoIndent"/>
      </w:pPr>
      <w:r w:rsidRPr="00A6350D">
        <w:t>Please title your files in this order ‘procediaacronym_conferenceacronym_authorslastname’. Submit both the source file and the</w:t>
      </w:r>
      <w:r w:rsidRPr="00A6350D">
        <w:rPr>
          <w:rFonts w:hint="eastAsia"/>
        </w:rPr>
        <w:t xml:space="preserve"> PDF</w:t>
      </w:r>
      <w:r w:rsidRPr="00A6350D">
        <w:t xml:space="preserve"> to the Guest Editor.</w:t>
      </w:r>
    </w:p>
    <w:p w:rsidR="00AD6F25" w:rsidRPr="00A6350D" w:rsidRDefault="000C1409" w:rsidP="00284AD4">
      <w:pPr>
        <w:pStyle w:val="Els-body-text"/>
      </w:pPr>
      <w:r w:rsidRPr="00A6350D">
        <w:t>Artwork filenames should comply with the syntax “aabbbbbb.ccc”, where:</w:t>
      </w:r>
    </w:p>
    <w:p w:rsidR="00AD6F25" w:rsidRPr="00A6350D" w:rsidRDefault="000C1409" w:rsidP="00284AD4">
      <w:pPr>
        <w:pStyle w:val="Els-bulletlist"/>
        <w:jc w:val="both"/>
      </w:pPr>
      <w:r w:rsidRPr="00A6350D">
        <w:t>a = artwork component type</w:t>
      </w:r>
    </w:p>
    <w:p w:rsidR="00AD6F25" w:rsidRPr="00A6350D" w:rsidRDefault="000C1409" w:rsidP="00284AD4">
      <w:pPr>
        <w:pStyle w:val="Els-bulletlist"/>
        <w:jc w:val="both"/>
      </w:pPr>
      <w:r w:rsidRPr="00A6350D">
        <w:t>b = manuscript reference code</w:t>
      </w:r>
    </w:p>
    <w:p w:rsidR="00AD6F25" w:rsidRPr="00A6350D" w:rsidRDefault="000C1409" w:rsidP="00284AD4">
      <w:pPr>
        <w:pStyle w:val="Els-bulletlist"/>
        <w:jc w:val="both"/>
      </w:pPr>
      <w:r w:rsidRPr="00A6350D">
        <w:t>c = standard file extension</w:t>
      </w:r>
    </w:p>
    <w:p w:rsidR="00AD6F25" w:rsidRPr="00A6350D" w:rsidRDefault="000C1409" w:rsidP="00284AD4">
      <w:pPr>
        <w:pStyle w:val="Els-bulletlist"/>
        <w:jc w:val="both"/>
      </w:pPr>
      <w:r w:rsidRPr="00A6350D">
        <w:t>Component types:</w:t>
      </w:r>
    </w:p>
    <w:p w:rsidR="00AD6F25" w:rsidRPr="00A6350D" w:rsidRDefault="000C1409" w:rsidP="00284AD4">
      <w:pPr>
        <w:pStyle w:val="Els-bulletlist"/>
        <w:jc w:val="both"/>
      </w:pPr>
      <w:r w:rsidRPr="00A6350D">
        <w:lastRenderedPageBreak/>
        <w:t>gr = figure</w:t>
      </w:r>
    </w:p>
    <w:p w:rsidR="00AD6F25" w:rsidRPr="00A6350D" w:rsidRDefault="000C1409" w:rsidP="00284AD4">
      <w:pPr>
        <w:pStyle w:val="Els-bulletlist"/>
        <w:jc w:val="both"/>
      </w:pPr>
      <w:r w:rsidRPr="00A6350D">
        <w:t>pl = plate</w:t>
      </w:r>
    </w:p>
    <w:p w:rsidR="00AD6F25" w:rsidRPr="00A6350D" w:rsidRDefault="000C1409" w:rsidP="00284AD4">
      <w:pPr>
        <w:pStyle w:val="Els-bulletlist"/>
        <w:jc w:val="both"/>
      </w:pPr>
      <w:r w:rsidRPr="00A6350D">
        <w:t>sc = scheme</w:t>
      </w:r>
    </w:p>
    <w:p w:rsidR="00AD6F25" w:rsidRPr="00A6350D" w:rsidRDefault="000C1409" w:rsidP="005250D2">
      <w:pPr>
        <w:pStyle w:val="Els-bulletlist"/>
        <w:spacing w:after="230"/>
        <w:jc w:val="both"/>
      </w:pPr>
      <w:r w:rsidRPr="00A6350D">
        <w:t>fx = fixed graphic</w:t>
      </w:r>
    </w:p>
    <w:p w:rsidR="00AD6F25" w:rsidRPr="00A6350D" w:rsidRDefault="000C1409" w:rsidP="003312B7">
      <w:pPr>
        <w:pStyle w:val="Els-2ndorder-head"/>
        <w:jc w:val="both"/>
      </w:pPr>
      <w:r w:rsidRPr="00A6350D">
        <w:t>Footnotes</w:t>
      </w:r>
    </w:p>
    <w:p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2"/>
        <w:t>1</w:t>
      </w:r>
      <w:r w:rsidRPr="00A6350D">
        <w:t>. The footnotes should be typed single spaced, and in smaller type size (</w:t>
      </w:r>
      <w:r w:rsidR="00783D5B" w:rsidRPr="00A6350D">
        <w:t>7</w:t>
      </w:r>
      <w:r w:rsidRPr="00A6350D">
        <w:t>pt), at the foot of the page in which they are mentioned, and separated from the main text by a one line space extending at the foot of the column. The Els-footnote style is available in the MS Word for the text of the footnote.</w:t>
      </w:r>
    </w:p>
    <w:p w:rsidR="002302A1" w:rsidRPr="00A6350D" w:rsidRDefault="000C1409" w:rsidP="00284AD4">
      <w:pPr>
        <w:pStyle w:val="Els-body-text"/>
      </w:pPr>
      <w:r w:rsidRPr="00A6350D">
        <w:rPr>
          <w:rFonts w:hint="eastAsia"/>
          <w:lang w:eastAsia="zh-CN"/>
        </w:rPr>
        <w:t>Please d</w:t>
      </w:r>
      <w:r w:rsidRPr="00A6350D">
        <w:t>o not change the margins of the template as this can result in the footnote falling outside printing range.</w:t>
      </w:r>
    </w:p>
    <w:p w:rsidR="002302A1" w:rsidRPr="00A6350D" w:rsidRDefault="002302A1" w:rsidP="003312B7">
      <w:pPr>
        <w:autoSpaceDE w:val="0"/>
        <w:autoSpaceDN w:val="0"/>
        <w:adjustRightInd w:val="0"/>
        <w:spacing w:line="240" w:lineRule="exact"/>
        <w:ind w:firstLine="238"/>
        <w:jc w:val="both"/>
      </w:pPr>
    </w:p>
    <w:p w:rsidR="00AD6F25" w:rsidRPr="00A6350D" w:rsidRDefault="000C1409" w:rsidP="003312B7">
      <w:pPr>
        <w:pStyle w:val="Els-1storder-head"/>
        <w:jc w:val="both"/>
      </w:pPr>
      <w:r w:rsidRPr="00A6350D">
        <w:t>Illustrations</w:t>
      </w:r>
    </w:p>
    <w:p w:rsidR="00AD6F25" w:rsidRPr="00A6350D" w:rsidRDefault="000C1409" w:rsidP="006A63E8">
      <w:pPr>
        <w:pStyle w:val="Els-NoIndent"/>
      </w:pPr>
      <w:r w:rsidRPr="00A6350D">
        <w:t>All figures should be numbered with Arabic numerals (1,2</w:t>
      </w:r>
      <w:r w:rsidR="000B137C" w:rsidRPr="00A6350D">
        <w:t>,3,….</w:t>
      </w:r>
      <w:r w:rsidRPr="00A6350D">
        <w:t xml:space="preserve">). </w:t>
      </w:r>
      <w:r w:rsidRPr="00A6350D">
        <w:rPr>
          <w:szCs w:val="22"/>
        </w:rPr>
        <w:t xml:space="preserve">Every figure should have a caption. </w:t>
      </w:r>
      <w:r w:rsidRPr="00A6350D">
        <w:t>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Lettering and symbols should be clearly defined either in the caption or in a legend provided as part of the figure. Figures should be placed at the top or bottom of a page wherever possible, as close as possible to the first reference to them in the paper.</w:t>
      </w:r>
    </w:p>
    <w:p w:rsidR="002302A1" w:rsidRPr="00A6350D" w:rsidRDefault="000C1409" w:rsidP="003312B7">
      <w:pPr>
        <w:pStyle w:val="Els-body-text"/>
      </w:pPr>
      <w:r w:rsidRPr="00A6350D">
        <w:t>The figure number and caption should be typed below the illustration in 8 pt and left justified [</w:t>
      </w:r>
      <w:r w:rsidRPr="00A6350D">
        <w:rPr>
          <w:b/>
          <w:bCs/>
          <w:i/>
          <w:iCs/>
        </w:rPr>
        <w:t>Note:</w:t>
      </w:r>
      <w:r w:rsidRPr="00A6350D">
        <w:t xml:space="preserve"> one-line captions of length less than column width (or full typesetting width or oblong) centered]. For more guidelines and information to help you submit high quality artwork please visit:</w:t>
      </w:r>
      <w:hyperlink r:id="rId13" w:history="1">
        <w:r w:rsidR="00816027" w:rsidRPr="00A6350D">
          <w:rPr>
            <w:rStyle w:val="Hyperlink"/>
          </w:rPr>
          <w:t>http://www.elsevier.com/wps/find/authorsview.authors/ authorartworkinstructions</w:t>
        </w:r>
      </w:hyperlink>
      <w:r w:rsidRPr="00A6350D">
        <w:t xml:space="preserve">. Artwork has no text along the side of it in the main body of the text. However, if two images fit next to each other, these may be placed next to each other to save space. For example, see Fig. 1. </w:t>
      </w:r>
    </w:p>
    <w:p w:rsidR="000E1EF3" w:rsidRPr="00A6350D" w:rsidRDefault="000E1EF3" w:rsidP="003312B7">
      <w:pPr>
        <w:pStyle w:val="Els-body-text"/>
      </w:pPr>
    </w:p>
    <w:p w:rsidR="00AD6F25" w:rsidRPr="00A6350D" w:rsidRDefault="00AD6F25" w:rsidP="003312B7">
      <w:pPr>
        <w:pStyle w:val="CommentText"/>
        <w:jc w:val="both"/>
      </w:pPr>
    </w:p>
    <w:p w:rsidR="00AD6F25" w:rsidRPr="00A6350D" w:rsidRDefault="00E96151" w:rsidP="003312B7">
      <w:pPr>
        <w:spacing w:line="360" w:lineRule="auto"/>
        <w:jc w:val="both"/>
      </w:pPr>
      <w:r w:rsidRPr="00A6350D">
        <w:rPr>
          <w:noProof/>
          <w:lang w:val="en-US"/>
        </w:rPr>
        <w:drawing>
          <wp:inline distT="0" distB="0" distL="0" distR="0">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8000" cy="800100"/>
                    </a:xfrm>
                    <a:prstGeom prst="rect">
                      <a:avLst/>
                    </a:prstGeom>
                  </pic:spPr>
                </pic:pic>
              </a:graphicData>
            </a:graphic>
          </wp:inline>
        </w:drawing>
      </w:r>
    </w:p>
    <w:p w:rsidR="002302A1" w:rsidRPr="00A6350D" w:rsidRDefault="000C1409" w:rsidP="00FA77FB">
      <w:pPr>
        <w:pStyle w:val="Els-figure-caption"/>
        <w:spacing w:before="220"/>
      </w:pPr>
      <w:r w:rsidRPr="00A6350D">
        <w:t>Fig. 1</w:t>
      </w:r>
      <w:r w:rsidR="00E4473D" w:rsidRPr="00A6350D">
        <w:t xml:space="preserve"> - </w:t>
      </w:r>
      <w:r w:rsidRPr="00A6350D">
        <w:t>(a) first picture; (b) second picture.</w:t>
      </w:r>
    </w:p>
    <w:p w:rsidR="000E1EF3" w:rsidRPr="00A6350D" w:rsidRDefault="000E1EF3" w:rsidP="00FA77FB">
      <w:pPr>
        <w:pStyle w:val="Els-figure-caption"/>
        <w:spacing w:before="220"/>
      </w:pPr>
    </w:p>
    <w:p w:rsidR="00AD6F25" w:rsidRPr="00A6350D" w:rsidRDefault="000C1409" w:rsidP="003312B7">
      <w:pPr>
        <w:pStyle w:val="Els-1storder-head"/>
        <w:jc w:val="both"/>
      </w:pPr>
      <w:r w:rsidRPr="00A6350D">
        <w:t>Equations</w:t>
      </w:r>
    </w:p>
    <w:p w:rsidR="002302A1" w:rsidRPr="00A6350D" w:rsidRDefault="000C1409" w:rsidP="006A63E8">
      <w:pPr>
        <w:pStyle w:val="Els-NoIndent"/>
      </w:pPr>
      <w:r w:rsidRPr="00A6350D">
        <w:t>Equations and formulae should be typed in Mathtype, and numbered consecutively with Arabic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rsidR="00F1115C" w:rsidRPr="00A6350D" w:rsidRDefault="00F1115C" w:rsidP="005B1F08">
      <w:pPr>
        <w:pStyle w:val="Els-equation"/>
        <w:tabs>
          <w:tab w:val="clear" w:pos="9120"/>
          <w:tab w:val="right" w:pos="9214"/>
        </w:tabs>
        <w:jc w:val="both"/>
      </w:pPr>
      <w:r w:rsidRPr="00A6350D">
        <w:rPr>
          <w:position w:val="-70"/>
        </w:rPr>
        <w:object w:dxaOrig="334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05pt;height:53pt" o:ole="" o:allowoverlap="f">
            <v:imagedata r:id="rId15" o:title=""/>
          </v:shape>
          <o:OLEObject Type="Embed" ProgID="Equation.3" ShapeID="_x0000_i1025" DrawAspect="Content" ObjectID="_1680870126" r:id="rId16"/>
        </w:object>
      </w:r>
      <w:r w:rsidRPr="00A6350D">
        <w:rPr>
          <w:i w:val="0"/>
          <w:iCs/>
        </w:rPr>
        <w:tab/>
        <w:t xml:space="preserve"> (1)</w:t>
      </w:r>
    </w:p>
    <w:p w:rsidR="00AD6F25" w:rsidRPr="00A6350D" w:rsidRDefault="000C1409" w:rsidP="000C3885">
      <w:pPr>
        <w:pStyle w:val="Els-1storder-head"/>
        <w:numPr>
          <w:ilvl w:val="0"/>
          <w:numId w:val="0"/>
        </w:numPr>
        <w:jc w:val="both"/>
      </w:pPr>
      <w:r w:rsidRPr="00A6350D">
        <w:lastRenderedPageBreak/>
        <w:t>4. Online license transfer</w:t>
      </w:r>
    </w:p>
    <w:p w:rsidR="00AD6F25" w:rsidRPr="00A6350D" w:rsidRDefault="000C1409" w:rsidP="00783D5B">
      <w:pPr>
        <w:pStyle w:val="Els-NoIndent"/>
        <w:spacing w:after="230"/>
      </w:pPr>
      <w:r w:rsidRPr="00A6350D">
        <w:t>All authors are required to complete the Procedia exclusive license transfer agreement before the article can be published, which they can do online. This transfer agreement enables Elsevier to protect the copyrighted material for the authors, but does not relinquish the authors</w:t>
      </w:r>
      <w:r w:rsidR="000B137C" w:rsidRPr="00A6350D">
        <w:t xml:space="preserve">’ </w:t>
      </w:r>
      <w:r w:rsidRPr="00A6350D">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rsidR="00AD6F25" w:rsidRPr="00A6350D" w:rsidRDefault="000C1409" w:rsidP="005B1F08">
      <w:pPr>
        <w:pStyle w:val="Els-acknowledgement"/>
        <w:spacing w:line="240" w:lineRule="exact"/>
        <w:jc w:val="both"/>
      </w:pPr>
      <w:r w:rsidRPr="00A6350D">
        <w:t>Acknowledgements</w:t>
      </w:r>
    </w:p>
    <w:p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rsidR="00AD6F25" w:rsidRPr="00A6350D" w:rsidRDefault="000C1409" w:rsidP="005B1F08">
      <w:pPr>
        <w:pStyle w:val="Els-appendixhead"/>
        <w:jc w:val="both"/>
      </w:pPr>
      <w:r w:rsidRPr="00A6350D">
        <w:t>An example appendix</w:t>
      </w:r>
    </w:p>
    <w:p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rsidR="00AD6F25" w:rsidRPr="00A6350D" w:rsidRDefault="000C1409" w:rsidP="003312B7">
      <w:pPr>
        <w:pStyle w:val="Els-appendixsubhead"/>
        <w:spacing w:line="240" w:lineRule="exact"/>
        <w:jc w:val="both"/>
      </w:pPr>
      <w:r w:rsidRPr="00A6350D">
        <w:t>Example of a sub-heading within an appendix</w:t>
      </w:r>
    </w:p>
    <w:p w:rsidR="00FB6526" w:rsidRPr="00A6350D" w:rsidRDefault="000C1409" w:rsidP="006A63E8">
      <w:pPr>
        <w:pStyle w:val="Els-NoIndent"/>
      </w:pPr>
      <w:r w:rsidRPr="00A6350D">
        <w:t>There is also the option to include a subheading within the Appendix if you wish.</w:t>
      </w:r>
    </w:p>
    <w:p w:rsidR="00AD6F25" w:rsidRPr="00A6350D" w:rsidRDefault="000C1409" w:rsidP="005B1F08">
      <w:pPr>
        <w:pStyle w:val="Els-reference-head"/>
        <w:jc w:val="both"/>
      </w:pPr>
      <w:r w:rsidRPr="00A6350D">
        <w:t>References</w:t>
      </w:r>
      <w:r w:rsidR="005B1F08" w:rsidRPr="00A6350D">
        <w:br/>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lang w:val="nl-NL"/>
        </w:rPr>
        <w:t>Van der Geer, J., Hanraads, J. A. J., &amp; Lupton, R. A. (</w:t>
      </w:r>
      <w:r w:rsidRPr="00F07702">
        <w:rPr>
          <w:rFonts w:ascii="Times New Roman" w:hAnsi="Times New Roman"/>
          <w:szCs w:val="15"/>
        </w:rPr>
        <w:t>2000</w:t>
      </w:r>
      <w:r w:rsidRPr="00F07702">
        <w:rPr>
          <w:rFonts w:ascii="Times New Roman" w:hAnsi="Times New Roman"/>
          <w:szCs w:val="15"/>
          <w:lang w:val="nl-NL"/>
        </w:rPr>
        <w:t xml:space="preserve">). </w:t>
      </w:r>
      <w:r w:rsidRPr="00F07702">
        <w:rPr>
          <w:rFonts w:ascii="Times New Roman" w:hAnsi="Times New Roman"/>
          <w:szCs w:val="15"/>
        </w:rPr>
        <w:t>The art of writing a scientific article.</w:t>
      </w:r>
      <w:r w:rsidRPr="00F07702">
        <w:rPr>
          <w:rFonts w:ascii="Times New Roman" w:hAnsi="Times New Roman"/>
          <w:i/>
          <w:iCs/>
          <w:szCs w:val="15"/>
        </w:rPr>
        <w:t xml:space="preserve">Journal of Science Communication, </w:t>
      </w:r>
      <w:r w:rsidRPr="00F07702">
        <w:rPr>
          <w:rFonts w:ascii="Times New Roman" w:hAnsi="Times New Roman"/>
          <w:i/>
          <w:szCs w:val="15"/>
        </w:rPr>
        <w:t>163</w:t>
      </w:r>
      <w:r w:rsidRPr="00F07702">
        <w:rPr>
          <w:rFonts w:ascii="Times New Roman" w:hAnsi="Times New Roman"/>
          <w:szCs w:val="15"/>
        </w:rPr>
        <w:t>, 51–59.</w:t>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rPr>
        <w:t>Strunk, W., Jr., &amp; White, E. B. (1979).</w:t>
      </w:r>
      <w:r w:rsidRPr="00F07702">
        <w:rPr>
          <w:rFonts w:ascii="Times New Roman" w:hAnsi="Times New Roman"/>
          <w:i/>
          <w:iCs/>
          <w:szCs w:val="15"/>
        </w:rPr>
        <w:t>The elements of style</w:t>
      </w:r>
      <w:r w:rsidRPr="00F07702">
        <w:rPr>
          <w:rFonts w:ascii="Times New Roman" w:hAnsi="Times New Roman"/>
          <w:szCs w:val="15"/>
        </w:rPr>
        <w:t xml:space="preserve"> (3rd ed.). New York: MacMillan.</w:t>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rPr>
        <w:t xml:space="preserve">Mettam, G. R., &amp; Adams, L. B. (1999).How to prepare an electronic version of your article. In B. S. Jones &amp; R. Z. Smith (Eds.), </w:t>
      </w:r>
      <w:r w:rsidRPr="00F07702">
        <w:rPr>
          <w:rFonts w:ascii="Times New Roman" w:hAnsi="Times New Roman"/>
          <w:i/>
          <w:iCs/>
          <w:szCs w:val="15"/>
        </w:rPr>
        <w:t xml:space="preserve">Introduction to the electronic age </w:t>
      </w:r>
      <w:r w:rsidRPr="00F07702">
        <w:rPr>
          <w:rFonts w:ascii="Times New Roman" w:hAnsi="Times New Roman"/>
          <w:szCs w:val="15"/>
        </w:rPr>
        <w:t xml:space="preserve">(pp. 281–304). New York: E-Publishing Inc. </w:t>
      </w:r>
    </w:p>
    <w:p w:rsidR="00F07702" w:rsidRPr="00F07702" w:rsidRDefault="00F07702" w:rsidP="00F07702">
      <w:pPr>
        <w:pStyle w:val="ColorfulList-Accent11"/>
        <w:tabs>
          <w:tab w:val="left" w:pos="1980"/>
        </w:tabs>
        <w:ind w:left="238" w:hanging="238"/>
        <w:rPr>
          <w:rFonts w:ascii="Times New Roman" w:hAnsi="Times New Roman"/>
          <w:szCs w:val="15"/>
          <w:lang w:val="en-IN"/>
        </w:rPr>
      </w:pPr>
      <w:r w:rsidRPr="00F07702">
        <w:rPr>
          <w:rFonts w:ascii="Times New Roman" w:hAnsi="Times New Roman"/>
          <w:szCs w:val="15"/>
          <w:lang w:val="nl-NL"/>
        </w:rPr>
        <w:t>Fachinger, J., den Exter, M., Grambow, B., Holgerson, S., Landesmann, C., Titov, M., et al. (2004).</w:t>
      </w:r>
      <w:r w:rsidRPr="00F07702">
        <w:rPr>
          <w:rFonts w:ascii="Times New Roman" w:hAnsi="Times New Roman"/>
          <w:szCs w:val="15"/>
        </w:rPr>
        <w:t xml:space="preserve">Behavior of spent HTR fuel elements in aquatic phases of repository host rock formations, 2nd International Topical Meeting on High Temperature Reactor Technology.  Beijing, China, paper #B08. </w:t>
      </w:r>
    </w:p>
    <w:p w:rsidR="00F07702" w:rsidRPr="00F07702" w:rsidRDefault="00F07702" w:rsidP="00F07702">
      <w:pPr>
        <w:pStyle w:val="ColorfulList-Accent11"/>
        <w:tabs>
          <w:tab w:val="left" w:pos="1980"/>
        </w:tabs>
        <w:ind w:left="238" w:hanging="238"/>
        <w:rPr>
          <w:rFonts w:ascii="Times New Roman" w:hAnsi="Times New Roman"/>
          <w:szCs w:val="15"/>
        </w:rPr>
      </w:pPr>
      <w:r w:rsidRPr="00F07702">
        <w:rPr>
          <w:rFonts w:ascii="Times New Roman" w:hAnsi="Times New Roman"/>
          <w:szCs w:val="15"/>
        </w:rPr>
        <w:t>Fachinger, J. (2006). Behavior of HTR fuel elements in aquatic phases of repository host rock formations.</w:t>
      </w:r>
      <w:r w:rsidRPr="00F07702">
        <w:rPr>
          <w:rFonts w:ascii="Times New Roman" w:hAnsi="Times New Roman"/>
          <w:i/>
          <w:iCs/>
          <w:szCs w:val="15"/>
        </w:rPr>
        <w:t>Nuclear Engineering &amp; Design,</w:t>
      </w:r>
      <w:r w:rsidRPr="00F07702">
        <w:rPr>
          <w:rFonts w:ascii="Times New Roman" w:hAnsi="Times New Roman"/>
          <w:i/>
          <w:szCs w:val="15"/>
        </w:rPr>
        <w:t>236</w:t>
      </w:r>
      <w:r w:rsidRPr="00F07702">
        <w:rPr>
          <w:rFonts w:ascii="Times New Roman" w:hAnsi="Times New Roman"/>
          <w:szCs w:val="15"/>
        </w:rPr>
        <w:t>, 54.</w:t>
      </w:r>
    </w:p>
    <w:p w:rsidR="00F07702" w:rsidRDefault="00F07702" w:rsidP="00F07702">
      <w:pPr>
        <w:widowControl/>
        <w:spacing w:line="200" w:lineRule="exact"/>
        <w:rPr>
          <w:szCs w:val="16"/>
          <w:lang w:val="en-IN" w:eastAsia="en-IN"/>
        </w:rPr>
        <w:sectPr w:rsidR="00F07702" w:rsidSect="00C01B49">
          <w:footnotePr>
            <w:numFmt w:val="chicago"/>
          </w:footnotePr>
          <w:type w:val="continuous"/>
          <w:pgSz w:w="11907" w:h="15876"/>
          <w:pgMar w:top="77" w:right="947" w:bottom="879" w:left="1038" w:header="907" w:footer="1059" w:gutter="0"/>
          <w:cols w:space="360"/>
        </w:sectPr>
      </w:pPr>
    </w:p>
    <w:p w:rsidR="00AD6F25" w:rsidRPr="00A6350D" w:rsidRDefault="00AD6F25" w:rsidP="003312B7">
      <w:pPr>
        <w:widowControl/>
        <w:autoSpaceDE w:val="0"/>
        <w:autoSpaceDN w:val="0"/>
        <w:adjustRightInd w:val="0"/>
        <w:spacing w:line="200" w:lineRule="exact"/>
        <w:ind w:left="245" w:hanging="245"/>
        <w:jc w:val="both"/>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rsidR="00A32103" w:rsidRPr="00A6350D" w:rsidRDefault="00A32103" w:rsidP="00117E53">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7509" w:rsidRDefault="00B27509">
      <w:r>
        <w:separator/>
      </w:r>
    </w:p>
    <w:p w:rsidR="00B27509" w:rsidRDefault="00B27509"/>
    <w:p w:rsidR="00B27509" w:rsidRDefault="00B27509"/>
  </w:endnote>
  <w:endnote w:type="continuationSeparator" w:id="1">
    <w:p w:rsidR="00B27509" w:rsidRDefault="00B27509">
      <w:r>
        <w:continuationSeparator/>
      </w:r>
    </w:p>
    <w:p w:rsidR="00B27509" w:rsidRDefault="00B27509"/>
    <w:p w:rsidR="00B27509" w:rsidRDefault="00B2750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embedBold r:id="rId1" w:fontKey="{09BDB495-7D8E-4C0B-B6D3-CB9B83091525}"/>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D845B5F0-00B3-4C3A-AD50-50D72E59A7AE}"/>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nstantia">
    <w:panose1 w:val="02030602050306030303"/>
    <w:charset w:val="00"/>
    <w:family w:val="roman"/>
    <w:pitch w:val="variable"/>
    <w:sig w:usb0="A00002EF" w:usb1="4000204B" w:usb2="00000000" w:usb3="00000000" w:csb0="0000019F" w:csb1="00000000"/>
    <w:embedRegular r:id="rId3" w:fontKey="{F45C5EA0-E78C-47DC-8C16-A0401A70E3CB}"/>
  </w:font>
  <w:font w:name="Calibri">
    <w:panose1 w:val="020F0502020204030204"/>
    <w:charset w:val="00"/>
    <w:family w:val="swiss"/>
    <w:pitch w:val="variable"/>
    <w:sig w:usb0="E10002FF" w:usb1="4000ACFF" w:usb2="00000009" w:usb3="00000000" w:csb0="0000019F" w:csb1="00000000"/>
    <w:embedRegular r:id="rId4" w:fontKey="{AAD4746B-4C57-44DB-8930-96B68D77B0C9}"/>
    <w:embedBold r:id="rId5" w:fontKey="{F8E72AB4-BEEB-4EA0-846B-F8C98C3EED14}"/>
  </w:font>
  <w:font w:name="Cambria">
    <w:panose1 w:val="02040503050406030204"/>
    <w:charset w:val="00"/>
    <w:family w:val="roman"/>
    <w:pitch w:val="variable"/>
    <w:sig w:usb0="E00002FF" w:usb1="400004FF" w:usb2="00000000" w:usb3="00000000" w:csb0="0000019F" w:csb1="00000000"/>
    <w:embedRegular r:id="rId6" w:fontKey="{F23580A2-DABD-4985-9F4E-49B9B7DBB76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5CE0" w:rsidRDefault="007707D5" w:rsidP="0011024F">
    <w:pPr>
      <w:pStyle w:val="Footer"/>
      <w:spacing w:before="0"/>
      <w:ind w:firstLine="238"/>
      <w:rPr>
        <w:i w:val="0"/>
        <w:sz w:val="15"/>
        <w:szCs w:val="15"/>
      </w:rPr>
    </w:pPr>
    <w:r w:rsidRPr="003560E1">
      <w:rPr>
        <w:i w:val="0"/>
        <w:sz w:val="15"/>
        <w:szCs w:val="15"/>
      </w:rPr>
      <w:t xml:space="preserve">* </w:t>
    </w:r>
    <w:r w:rsidRPr="003560E1">
      <w:rPr>
        <w:sz w:val="15"/>
        <w:szCs w:val="15"/>
      </w:rPr>
      <w:t>Corresponding author.</w:t>
    </w:r>
    <w:r w:rsidRPr="003560E1">
      <w:rPr>
        <w:i w:val="0"/>
        <w:sz w:val="15"/>
        <w:szCs w:val="15"/>
      </w:rPr>
      <w:t xml:space="preserve"> Tel.: </w:t>
    </w:r>
    <w:r w:rsidR="00A6566A" w:rsidRPr="003560E1">
      <w:rPr>
        <w:i w:val="0"/>
        <w:sz w:val="15"/>
        <w:szCs w:val="15"/>
      </w:rPr>
      <w:fldChar w:fldCharType="begin"/>
    </w:r>
    <w:r w:rsidRPr="003560E1">
      <w:rPr>
        <w:i w:val="0"/>
        <w:sz w:val="15"/>
        <w:szCs w:val="15"/>
      </w:rPr>
      <w:instrText xml:space="preserve"> MACROBUTTON NoMacro +0-000-000-0000 </w:instrText>
    </w:r>
    <w:r w:rsidR="00A6566A" w:rsidRPr="003560E1">
      <w:rPr>
        <w:i w:val="0"/>
        <w:sz w:val="15"/>
        <w:szCs w:val="15"/>
      </w:rPr>
      <w:fldChar w:fldCharType="end"/>
    </w:r>
    <w:r w:rsidRPr="003560E1">
      <w:rPr>
        <w:i w:val="0"/>
        <w:sz w:val="15"/>
        <w:szCs w:val="15"/>
      </w:rPr>
      <w:t xml:space="preserve">; fax: +0-000-000-0000. </w:t>
    </w:r>
  </w:p>
  <w:p w:rsidR="00D76010" w:rsidRPr="003560E1" w:rsidRDefault="007707D5" w:rsidP="00C01B49">
    <w:pPr>
      <w:pStyle w:val="Footer"/>
      <w:spacing w:before="0"/>
      <w:ind w:firstLine="240"/>
      <w:rPr>
        <w:i w:val="0"/>
        <w:sz w:val="15"/>
        <w:szCs w:val="15"/>
      </w:rPr>
    </w:pPr>
    <w:r w:rsidRPr="003560E1">
      <w:rPr>
        <w:i w:val="0"/>
        <w:sz w:val="15"/>
        <w:szCs w:val="15"/>
      </w:rPr>
      <w:t xml:space="preserve">E-mail address: </w:t>
    </w:r>
    <w:r w:rsidR="00A6566A" w:rsidRPr="003560E1">
      <w:rPr>
        <w:i w:val="0"/>
        <w:sz w:val="15"/>
        <w:szCs w:val="15"/>
      </w:rPr>
      <w:fldChar w:fldCharType="begin"/>
    </w:r>
    <w:r w:rsidRPr="003560E1">
      <w:rPr>
        <w:i w:val="0"/>
        <w:sz w:val="15"/>
        <w:szCs w:val="15"/>
      </w:rPr>
      <w:instrText xml:space="preserve"> MACROBUTTON NoMacro author@institute.xxx </w:instrText>
    </w:r>
    <w:r w:rsidR="00A6566A" w:rsidRPr="003560E1">
      <w:rPr>
        <w:i w:val="0"/>
        <w:sz w:val="15"/>
        <w:szCs w:val="15"/>
      </w:rPr>
      <w:fldChar w:fldCharType="end"/>
    </w:r>
  </w:p>
  <w:p w:rsidR="00DA67DA" w:rsidRPr="003560E1" w:rsidRDefault="00DA67DA" w:rsidP="00C01B49">
    <w:pPr>
      <w:pStyle w:val="Footer"/>
      <w:tabs>
        <w:tab w:val="center" w:pos="4961"/>
      </w:tabs>
      <w:spacing w:before="0"/>
      <w:rPr>
        <w:i w:val="0"/>
        <w:sz w:val="15"/>
        <w:szCs w:val="15"/>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7509" w:rsidRDefault="00B27509" w:rsidP="00783D5B">
      <w:pPr>
        <w:pStyle w:val="Footer"/>
        <w:spacing w:before="230"/>
        <w:rPr>
          <w:lang w:val="en-GB"/>
        </w:rPr>
      </w:pPr>
      <w: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B27509" w:rsidRDefault="00B27509"/>
    <w:p w:rsidR="00B27509" w:rsidRDefault="00B27509"/>
  </w:footnote>
  <w:footnote w:type="continuationSeparator" w:id="1">
    <w:p w:rsidR="00B27509" w:rsidRDefault="00B27509">
      <w:r>
        <w:continuationSeparator/>
      </w:r>
    </w:p>
    <w:p w:rsidR="00B27509" w:rsidRDefault="00B27509"/>
    <w:p w:rsidR="00B27509" w:rsidRDefault="00B27509"/>
  </w:footnote>
  <w:footnote w:id="2">
    <w:p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noProof w:val="0"/>
      </w:rPr>
      <w:id w:val="20624879"/>
      <w:docPartObj>
        <w:docPartGallery w:val="Page Numbers (Top of Page)"/>
        <w:docPartUnique/>
      </w:docPartObj>
    </w:sdtPr>
    <w:sdtEndPr>
      <w:rPr>
        <w:noProof/>
      </w:rPr>
    </w:sdtEndPr>
    <w:sdtContent>
      <w:p w:rsidR="009D6A20" w:rsidRDefault="00A6566A" w:rsidP="009D6A20">
        <w:pPr>
          <w:pStyle w:val="Header"/>
        </w:pPr>
        <w:r w:rsidRPr="009D6A20">
          <w:rPr>
            <w:b/>
            <w:noProof w:val="0"/>
            <w:sz w:val="19"/>
            <w:szCs w:val="19"/>
          </w:rPr>
          <w:fldChar w:fldCharType="begin"/>
        </w:r>
        <w:r w:rsidR="00A32103" w:rsidRPr="009D6A20">
          <w:rPr>
            <w:b/>
            <w:sz w:val="19"/>
            <w:szCs w:val="19"/>
          </w:rPr>
          <w:instrText xml:space="preserve"> PAGE   \* MERGEFORMAT </w:instrText>
        </w:r>
        <w:r w:rsidRPr="009D6A20">
          <w:rPr>
            <w:b/>
            <w:noProof w:val="0"/>
            <w:sz w:val="19"/>
            <w:szCs w:val="19"/>
          </w:rPr>
          <w:fldChar w:fldCharType="separate"/>
        </w:r>
        <w:r w:rsidR="00345549">
          <w:rPr>
            <w:b/>
            <w:sz w:val="19"/>
            <w:szCs w:val="19"/>
          </w:rPr>
          <w:t>4</w:t>
        </w:r>
        <w:r w:rsidRPr="009D6A20">
          <w:rPr>
            <w:b/>
            <w:sz w:val="19"/>
            <w:szCs w:val="19"/>
          </w:rPr>
          <w:fldChar w:fldCharType="end"/>
        </w:r>
        <w:r w:rsidR="00A32103">
          <w:tab/>
        </w:r>
        <w:r w:rsidR="000F20BA" w:rsidRPr="000F20BA">
          <w:t xml:space="preserve">International Journal of Research Publication and </w:t>
        </w:r>
        <w:r w:rsidR="00F84EB9">
          <w:t>Reviews Vol ( )  Issue ( ) (202</w:t>
        </w:r>
        <w:r w:rsidR="00961600">
          <w:t>1</w:t>
        </w:r>
        <w:r w:rsidR="000F20BA" w:rsidRPr="000F20BA">
          <w:t>) Page  000</w:t>
        </w:r>
      </w:p>
      <w:p w:rsidR="00A32103" w:rsidRDefault="00A6566A" w:rsidP="000E1EF3">
        <w:pPr>
          <w:pStyle w:val="Header"/>
          <w:spacing w:after="210" w:line="240" w:lineRule="auto"/>
        </w:pPr>
        <w:r w:rsidRPr="00A6566A">
          <w:rPr>
            <w:iCs/>
          </w:rPr>
          <w:pict>
            <v:rect id="_x0000_i1026" style="width:496.15pt;height:.5pt" o:hrpct="0" o:hrstd="t" o:hrnoshade="t" o:hr="t" fillcolor="black [3213]" stroked="f"/>
          </w:pict>
        </w:r>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2103" w:rsidRPr="009D6A20" w:rsidRDefault="00961600">
    <w:pPr>
      <w:pStyle w:val="Header"/>
      <w:jc w:val="right"/>
      <w:rPr>
        <w:b/>
        <w:sz w:val="19"/>
        <w:szCs w:val="19"/>
      </w:rPr>
    </w:pPr>
    <w:r w:rsidRPr="000F20BA">
      <w:t xml:space="preserve">International Journal of Research Publication and </w:t>
    </w:r>
    <w:r>
      <w:t>Reviews Vol ( )  Issue ( ) (2021</w:t>
    </w:r>
    <w:r w:rsidRPr="000F20BA">
      <w:t>) Page  000</w:t>
    </w:r>
    <w:sdt>
      <w:sdtPr>
        <w:rPr>
          <w:noProof w:val="0"/>
        </w:rPr>
        <w:id w:val="20624880"/>
        <w:docPartObj>
          <w:docPartGallery w:val="Page Numbers (Top of Page)"/>
          <w:docPartUnique/>
        </w:docPartObj>
      </w:sdtPr>
      <w:sdtEndPr>
        <w:rPr>
          <w:b/>
          <w:noProof/>
          <w:sz w:val="19"/>
          <w:szCs w:val="19"/>
        </w:rPr>
      </w:sdtEndPr>
      <w:sdtContent>
        <w:r>
          <w:rPr>
            <w:noProof w:val="0"/>
          </w:rPr>
          <w:t xml:space="preserve">                                                      </w:t>
        </w:r>
        <w:r w:rsidR="00A6566A" w:rsidRPr="009D6A20">
          <w:rPr>
            <w:b/>
            <w:noProof w:val="0"/>
            <w:sz w:val="19"/>
            <w:szCs w:val="19"/>
          </w:rPr>
          <w:fldChar w:fldCharType="begin"/>
        </w:r>
        <w:r w:rsidR="00A32103" w:rsidRPr="009D6A20">
          <w:rPr>
            <w:b/>
            <w:sz w:val="19"/>
            <w:szCs w:val="19"/>
          </w:rPr>
          <w:instrText xml:space="preserve"> PAGE   \* MERGEFORMAT </w:instrText>
        </w:r>
        <w:r w:rsidR="00A6566A" w:rsidRPr="009D6A20">
          <w:rPr>
            <w:b/>
            <w:noProof w:val="0"/>
            <w:sz w:val="19"/>
            <w:szCs w:val="19"/>
          </w:rPr>
          <w:fldChar w:fldCharType="separate"/>
        </w:r>
        <w:r w:rsidR="00345549">
          <w:rPr>
            <w:b/>
            <w:sz w:val="19"/>
            <w:szCs w:val="19"/>
          </w:rPr>
          <w:t>3</w:t>
        </w:r>
        <w:r w:rsidR="00A6566A" w:rsidRPr="009D6A20">
          <w:rPr>
            <w:b/>
            <w:sz w:val="19"/>
            <w:szCs w:val="19"/>
          </w:rPr>
          <w:fldChar w:fldCharType="end"/>
        </w:r>
      </w:sdtContent>
    </w:sdt>
  </w:p>
  <w:p w:rsidR="00A32103" w:rsidRDefault="00A6566A" w:rsidP="000E1EF3">
    <w:pPr>
      <w:pStyle w:val="Header"/>
      <w:spacing w:after="210" w:line="240" w:lineRule="auto"/>
      <w:jc w:val="right"/>
    </w:pPr>
    <w:r w:rsidRPr="00A6566A">
      <w:rPr>
        <w:iCs/>
      </w:rPr>
      <w:pict>
        <v:rect id="_x0000_i1027" style="width:496.15pt;height:.5pt" o:hrpct="0" o:hrstd="t" o:hrnoshade="t" o:hr="t" fillcolor="black [3213]" stroked="f"/>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tblPr>
    <w:tblGrid>
      <w:gridCol w:w="1277"/>
      <w:gridCol w:w="8646"/>
    </w:tblGrid>
    <w:tr w:rsidR="00F807FE" w:rsidTr="002733BF">
      <w:trPr>
        <w:trHeight w:val="57"/>
        <w:jc w:val="center"/>
      </w:trPr>
      <w:tc>
        <w:tcPr>
          <w:tcW w:w="9923" w:type="dxa"/>
          <w:gridSpan w:val="2"/>
          <w:tcBorders>
            <w:bottom w:val="single" w:sz="2" w:space="0" w:color="auto"/>
          </w:tcBorders>
          <w:shd w:val="pct10" w:color="F2F2F2" w:themeColor="background1" w:themeShade="F2" w:fill="auto"/>
          <w:vAlign w:val="bottom"/>
        </w:tcPr>
        <w:p w:rsidR="00F807FE" w:rsidRDefault="00F807FE" w:rsidP="00961600">
          <w:pPr>
            <w:pStyle w:val="Header"/>
            <w:tabs>
              <w:tab w:val="left" w:pos="6804"/>
            </w:tabs>
            <w:jc w:val="center"/>
          </w:pPr>
          <w:r w:rsidRPr="00070581">
            <w:t>International Journal of Research Publication and Reviews</w:t>
          </w:r>
          <w:r w:rsidR="00430429">
            <w:t xml:space="preserve"> </w:t>
          </w:r>
          <w:r w:rsidRPr="00F807FE">
            <w:rPr>
              <w:rFonts w:ascii="Constantia" w:hAnsi="Constantia"/>
              <w:sz w:val="12"/>
            </w:rPr>
            <w:t>V</w:t>
          </w:r>
          <w:r>
            <w:rPr>
              <w:rFonts w:ascii="Constantia" w:hAnsi="Constantia"/>
              <w:sz w:val="12"/>
            </w:rPr>
            <w:t>ol</w:t>
          </w:r>
          <w:r w:rsidRPr="00F807FE">
            <w:rPr>
              <w:rFonts w:ascii="Constantia" w:hAnsi="Constantia"/>
              <w:sz w:val="12"/>
            </w:rPr>
            <w:t xml:space="preserve"> ( )  I</w:t>
          </w:r>
          <w:r>
            <w:rPr>
              <w:rFonts w:ascii="Constantia" w:hAnsi="Constantia"/>
              <w:sz w:val="12"/>
            </w:rPr>
            <w:t>ssue</w:t>
          </w:r>
          <w:r w:rsidRPr="00F807FE">
            <w:rPr>
              <w:rFonts w:ascii="Constantia" w:hAnsi="Constantia"/>
              <w:sz w:val="12"/>
            </w:rPr>
            <w:t xml:space="preserve"> ( ) </w:t>
          </w:r>
          <w:r w:rsidRPr="00F807FE">
            <w:rPr>
              <w:iCs/>
              <w:sz w:val="12"/>
              <w:szCs w:val="16"/>
            </w:rPr>
            <w:t>(20</w:t>
          </w:r>
          <w:r w:rsidR="00F84EB9">
            <w:rPr>
              <w:iCs/>
              <w:sz w:val="12"/>
              <w:szCs w:val="16"/>
              <w:lang w:eastAsia="zh-CN"/>
            </w:rPr>
            <w:t>2</w:t>
          </w:r>
          <w:r w:rsidR="00961600">
            <w:rPr>
              <w:iCs/>
              <w:sz w:val="12"/>
              <w:szCs w:val="16"/>
              <w:lang w:eastAsia="zh-CN"/>
            </w:rPr>
            <w:t>1</w:t>
          </w:r>
          <w:r w:rsidRPr="00F807FE">
            <w:rPr>
              <w:rFonts w:ascii="Constantia" w:hAnsi="Constantia"/>
              <w:iCs/>
              <w:sz w:val="12"/>
              <w:szCs w:val="16"/>
            </w:rPr>
            <w:t>) P</w:t>
          </w:r>
          <w:r>
            <w:rPr>
              <w:rFonts w:ascii="Constantia" w:hAnsi="Constantia"/>
              <w:iCs/>
              <w:sz w:val="12"/>
              <w:szCs w:val="16"/>
            </w:rPr>
            <w:t xml:space="preserve">age </w:t>
          </w:r>
          <w:r w:rsidR="000F20BA">
            <w:rPr>
              <w:rFonts w:ascii="Constantia" w:hAnsi="Constantia"/>
              <w:iCs/>
              <w:sz w:val="12"/>
              <w:szCs w:val="16"/>
            </w:rPr>
            <w:t>000</w:t>
          </w:r>
        </w:p>
      </w:tc>
    </w:tr>
    <w:tr w:rsidR="00F807FE" w:rsidTr="00F807FE">
      <w:trPr>
        <w:trHeight w:val="1633"/>
        <w:jc w:val="center"/>
      </w:trPr>
      <w:tc>
        <w:tcPr>
          <w:tcW w:w="1277" w:type="dxa"/>
          <w:tcBorders>
            <w:top w:val="single" w:sz="2" w:space="0" w:color="auto"/>
          </w:tcBorders>
          <w:shd w:val="pct10" w:color="F2F2F2" w:themeColor="background1" w:themeShade="F2" w:fill="auto"/>
        </w:tcPr>
        <w:p w:rsidR="00F807FE" w:rsidRPr="00056920" w:rsidRDefault="00345549" w:rsidP="00056920">
          <w:pPr>
            <w:rPr>
              <w:lang w:val="en-US"/>
            </w:rPr>
          </w:pPr>
          <w:r w:rsidRPr="00345549">
            <w:rPr>
              <w:noProof/>
              <w:lang w:val="en-US"/>
            </w:rPr>
            <w:drawing>
              <wp:anchor distT="0" distB="0" distL="114300" distR="114300" simplePos="0" relativeHeight="251666432" behindDoc="0" locked="0" layoutInCell="1" allowOverlap="1">
                <wp:simplePos x="0" y="0"/>
                <wp:positionH relativeFrom="column">
                  <wp:posOffset>16370</wp:posOffset>
                </wp:positionH>
                <wp:positionV relativeFrom="paragraph">
                  <wp:posOffset>185032</wp:posOffset>
                </wp:positionV>
                <wp:extent cx="665274" cy="700645"/>
                <wp:effectExtent l="19050" t="0" r="4445" b="0"/>
                <wp:wrapSquare wrapText="bothSides"/>
                <wp:docPr id="1" name="Picture 1" descr="H:\IJRPR LOGO\International Journal Publication fee under 5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JRPR LOGO\International Journal Publication fee under 500_1.jpg"/>
                        <pic:cNvPicPr>
                          <a:picLocks noChangeAspect="1" noChangeArrowheads="1"/>
                        </pic:cNvPicPr>
                      </pic:nvPicPr>
                      <pic:blipFill>
                        <a:blip r:embed="rId1"/>
                        <a:srcRect/>
                        <a:stretch>
                          <a:fillRect/>
                        </a:stretch>
                      </pic:blipFill>
                      <pic:spPr bwMode="auto">
                        <a:xfrm>
                          <a:off x="0" y="0"/>
                          <a:ext cx="662305" cy="700405"/>
                        </a:xfrm>
                        <a:prstGeom prst="rect">
                          <a:avLst/>
                        </a:prstGeom>
                        <a:noFill/>
                        <a:ln w="9525">
                          <a:noFill/>
                          <a:miter lim="800000"/>
                          <a:headEnd/>
                          <a:tailEnd/>
                        </a:ln>
                      </pic:spPr>
                    </pic:pic>
                  </a:graphicData>
                </a:graphic>
              </wp:anchor>
            </w:drawing>
          </w:r>
        </w:p>
      </w:tc>
      <w:tc>
        <w:tcPr>
          <w:tcW w:w="8646" w:type="dxa"/>
          <w:tcBorders>
            <w:top w:val="single" w:sz="2" w:space="0" w:color="auto"/>
          </w:tcBorders>
          <w:shd w:val="pct10" w:color="F2F2F2" w:themeColor="background1" w:themeShade="F2" w:fill="auto"/>
          <w:vAlign w:val="center"/>
        </w:tcPr>
        <w:p w:rsidR="00F807FE" w:rsidRPr="00F807FE" w:rsidRDefault="00F807FE" w:rsidP="00F807FE">
          <w:pPr>
            <w:spacing w:line="240" w:lineRule="auto"/>
            <w:jc w:val="center"/>
            <w:rPr>
              <w:rStyle w:val="Hyperlink"/>
              <w:rFonts w:ascii="Arial" w:hAnsi="Arial" w:cs="Arial"/>
              <w:i/>
              <w:iCs/>
              <w:color w:val="0000FF"/>
            </w:rPr>
          </w:pPr>
          <w:r w:rsidRPr="00F807FE">
            <w:rPr>
              <w:rFonts w:ascii="Calibri" w:eastAsia="Calibri" w:hAnsi="Calibri"/>
              <w:b/>
              <w:sz w:val="32"/>
              <w:szCs w:val="22"/>
              <w:lang w:val="en-US"/>
            </w:rPr>
            <w:t>International Journal of Research Publication and Reviews</w:t>
          </w:r>
        </w:p>
        <w:p w:rsidR="00F807FE" w:rsidRDefault="00F807FE" w:rsidP="00F807FE">
          <w:pPr>
            <w:pStyle w:val="Header"/>
            <w:spacing w:after="0"/>
            <w:jc w:val="center"/>
            <w:rPr>
              <w:rStyle w:val="Hyperlink"/>
              <w:rFonts w:ascii="Arial" w:hAnsi="Arial" w:cs="Arial"/>
              <w:i/>
              <w:iCs/>
              <w:color w:val="0000FF"/>
              <w:sz w:val="18"/>
            </w:rPr>
          </w:pPr>
        </w:p>
        <w:p w:rsidR="00F807FE" w:rsidRPr="00F807FE" w:rsidRDefault="00F807FE" w:rsidP="00F807FE">
          <w:pPr>
            <w:pStyle w:val="Header"/>
            <w:tabs>
              <w:tab w:val="left" w:pos="6804"/>
            </w:tabs>
            <w:jc w:val="center"/>
            <w:rPr>
              <w:sz w:val="28"/>
              <w:szCs w:val="28"/>
            </w:rPr>
          </w:pPr>
          <w:r w:rsidRPr="00F807FE">
            <w:rPr>
              <w:iCs/>
              <w:sz w:val="28"/>
              <w:szCs w:val="28"/>
            </w:rPr>
            <w:t xml:space="preserve">Journal homepage: </w:t>
          </w:r>
          <w:hyperlink r:id="rId2" w:history="1">
            <w:r w:rsidR="00593823" w:rsidRPr="00BD1F5F">
              <w:rPr>
                <w:rStyle w:val="Hyperlink"/>
                <w:sz w:val="28"/>
                <w:szCs w:val="28"/>
              </w:rPr>
              <w:t>www.ijrpr.com</w:t>
            </w:r>
          </w:hyperlink>
          <w:r w:rsidR="00593823">
            <w:rPr>
              <w:sz w:val="28"/>
              <w:szCs w:val="28"/>
            </w:rPr>
            <w:t xml:space="preserve">  ISSN 2582-7421</w:t>
          </w:r>
        </w:p>
      </w:tc>
    </w:tr>
  </w:tbl>
  <w:p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intPostScriptOverText/>
  <w:embedTrueTypeFonts/>
  <w:mirrorMargins/>
  <w:attachedTemplate r:id="rId1"/>
  <w:defaultTabStop w:val="720"/>
  <w:evenAndOddHeaders/>
  <w:drawingGridHorizontalSpacing w:val="120"/>
  <w:drawingGridVerticalSpacing w:val="120"/>
  <w:noPunctuationKerning/>
  <w:characterSpacingControl w:val="doNotCompress"/>
  <w:hdrShapeDefaults>
    <o:shapedefaults v:ext="edit" spidmax="8194"/>
  </w:hdrShapeDefaults>
  <w:footnotePr>
    <w:numFmt w:val="chicago"/>
    <w:footnote w:id="0"/>
    <w:footnote w:id="1"/>
  </w:footnotePr>
  <w:endnotePr>
    <w:endnote w:id="0"/>
    <w:endnote w:id="1"/>
  </w:endnotePr>
  <w:compat>
    <w:useFELayout/>
  </w:compat>
  <w:rsids>
    <w:rsidRoot w:val="000C1409"/>
    <w:rsid w:val="00011B4B"/>
    <w:rsid w:val="00011C98"/>
    <w:rsid w:val="00017B85"/>
    <w:rsid w:val="0002766B"/>
    <w:rsid w:val="00033F04"/>
    <w:rsid w:val="00056920"/>
    <w:rsid w:val="00067E37"/>
    <w:rsid w:val="00070581"/>
    <w:rsid w:val="00072AAA"/>
    <w:rsid w:val="000A5FE9"/>
    <w:rsid w:val="000B137C"/>
    <w:rsid w:val="000B1673"/>
    <w:rsid w:val="000B5E84"/>
    <w:rsid w:val="000C1409"/>
    <w:rsid w:val="000C3885"/>
    <w:rsid w:val="000D07A1"/>
    <w:rsid w:val="000D395C"/>
    <w:rsid w:val="000E1EF3"/>
    <w:rsid w:val="000E212B"/>
    <w:rsid w:val="000F20BA"/>
    <w:rsid w:val="0011024F"/>
    <w:rsid w:val="00117A48"/>
    <w:rsid w:val="00117E53"/>
    <w:rsid w:val="00136D96"/>
    <w:rsid w:val="001446AE"/>
    <w:rsid w:val="00163A94"/>
    <w:rsid w:val="0017199C"/>
    <w:rsid w:val="0017435C"/>
    <w:rsid w:val="001B6E7B"/>
    <w:rsid w:val="001C5606"/>
    <w:rsid w:val="001C578C"/>
    <w:rsid w:val="001E4CDB"/>
    <w:rsid w:val="001F168C"/>
    <w:rsid w:val="001F49A0"/>
    <w:rsid w:val="00205238"/>
    <w:rsid w:val="00214700"/>
    <w:rsid w:val="00224644"/>
    <w:rsid w:val="002302A1"/>
    <w:rsid w:val="00234053"/>
    <w:rsid w:val="002610C9"/>
    <w:rsid w:val="00261CAB"/>
    <w:rsid w:val="0026239E"/>
    <w:rsid w:val="00284AD4"/>
    <w:rsid w:val="002E206D"/>
    <w:rsid w:val="002E75D5"/>
    <w:rsid w:val="0031626B"/>
    <w:rsid w:val="00316600"/>
    <w:rsid w:val="00330D3F"/>
    <w:rsid w:val="003312B7"/>
    <w:rsid w:val="003353FE"/>
    <w:rsid w:val="003400D6"/>
    <w:rsid w:val="00341FD7"/>
    <w:rsid w:val="003441AD"/>
    <w:rsid w:val="00345549"/>
    <w:rsid w:val="003560E1"/>
    <w:rsid w:val="00357015"/>
    <w:rsid w:val="00362B0B"/>
    <w:rsid w:val="003806A4"/>
    <w:rsid w:val="003F59E7"/>
    <w:rsid w:val="004007A1"/>
    <w:rsid w:val="00422082"/>
    <w:rsid w:val="00430429"/>
    <w:rsid w:val="0043507D"/>
    <w:rsid w:val="00443668"/>
    <w:rsid w:val="00451CEA"/>
    <w:rsid w:val="00482DF5"/>
    <w:rsid w:val="004A179E"/>
    <w:rsid w:val="004A52CA"/>
    <w:rsid w:val="004C3ED5"/>
    <w:rsid w:val="00502197"/>
    <w:rsid w:val="00504D72"/>
    <w:rsid w:val="005106FB"/>
    <w:rsid w:val="00510F73"/>
    <w:rsid w:val="005250D2"/>
    <w:rsid w:val="00542565"/>
    <w:rsid w:val="00551CEE"/>
    <w:rsid w:val="00556F36"/>
    <w:rsid w:val="0056302F"/>
    <w:rsid w:val="0059035D"/>
    <w:rsid w:val="00593823"/>
    <w:rsid w:val="005968EA"/>
    <w:rsid w:val="005B1F08"/>
    <w:rsid w:val="005B73E7"/>
    <w:rsid w:val="005E7CE3"/>
    <w:rsid w:val="00621A00"/>
    <w:rsid w:val="00630286"/>
    <w:rsid w:val="00635C68"/>
    <w:rsid w:val="00665852"/>
    <w:rsid w:val="006976F5"/>
    <w:rsid w:val="006A63E8"/>
    <w:rsid w:val="006D2E27"/>
    <w:rsid w:val="006E1DAF"/>
    <w:rsid w:val="00710B02"/>
    <w:rsid w:val="007145B3"/>
    <w:rsid w:val="00723227"/>
    <w:rsid w:val="0072368E"/>
    <w:rsid w:val="00731B4B"/>
    <w:rsid w:val="007333E5"/>
    <w:rsid w:val="00737A1B"/>
    <w:rsid w:val="00757D4F"/>
    <w:rsid w:val="007707D5"/>
    <w:rsid w:val="00783D5B"/>
    <w:rsid w:val="00785615"/>
    <w:rsid w:val="00791372"/>
    <w:rsid w:val="007925ED"/>
    <w:rsid w:val="007B4855"/>
    <w:rsid w:val="007B6366"/>
    <w:rsid w:val="007D43FA"/>
    <w:rsid w:val="00816027"/>
    <w:rsid w:val="0082300C"/>
    <w:rsid w:val="008361BF"/>
    <w:rsid w:val="00840E5D"/>
    <w:rsid w:val="008810F0"/>
    <w:rsid w:val="008B4882"/>
    <w:rsid w:val="008C36A9"/>
    <w:rsid w:val="008D19C0"/>
    <w:rsid w:val="008F6676"/>
    <w:rsid w:val="00902534"/>
    <w:rsid w:val="00913271"/>
    <w:rsid w:val="00914A57"/>
    <w:rsid w:val="0091660E"/>
    <w:rsid w:val="00925A11"/>
    <w:rsid w:val="00927DCF"/>
    <w:rsid w:val="00944D9C"/>
    <w:rsid w:val="00961600"/>
    <w:rsid w:val="0097605A"/>
    <w:rsid w:val="009A6D87"/>
    <w:rsid w:val="009B7CF7"/>
    <w:rsid w:val="009C6F37"/>
    <w:rsid w:val="009D5D17"/>
    <w:rsid w:val="009D6A20"/>
    <w:rsid w:val="009D747E"/>
    <w:rsid w:val="009E0B4E"/>
    <w:rsid w:val="009E58BD"/>
    <w:rsid w:val="00A00E8C"/>
    <w:rsid w:val="00A236AB"/>
    <w:rsid w:val="00A32103"/>
    <w:rsid w:val="00A36009"/>
    <w:rsid w:val="00A512A8"/>
    <w:rsid w:val="00A604AF"/>
    <w:rsid w:val="00A6350D"/>
    <w:rsid w:val="00A6566A"/>
    <w:rsid w:val="00A66F14"/>
    <w:rsid w:val="00AA0570"/>
    <w:rsid w:val="00AC384D"/>
    <w:rsid w:val="00AD6F25"/>
    <w:rsid w:val="00AF1CB5"/>
    <w:rsid w:val="00B15DC5"/>
    <w:rsid w:val="00B172C2"/>
    <w:rsid w:val="00B24218"/>
    <w:rsid w:val="00B2481F"/>
    <w:rsid w:val="00B27509"/>
    <w:rsid w:val="00B56BCD"/>
    <w:rsid w:val="00B734D9"/>
    <w:rsid w:val="00BB03D0"/>
    <w:rsid w:val="00BD43D2"/>
    <w:rsid w:val="00BE3BBA"/>
    <w:rsid w:val="00C01B49"/>
    <w:rsid w:val="00C078F6"/>
    <w:rsid w:val="00C76F3E"/>
    <w:rsid w:val="00C82B1F"/>
    <w:rsid w:val="00CB50D1"/>
    <w:rsid w:val="00CD1499"/>
    <w:rsid w:val="00CE666F"/>
    <w:rsid w:val="00D709CB"/>
    <w:rsid w:val="00D74151"/>
    <w:rsid w:val="00D76010"/>
    <w:rsid w:val="00D80400"/>
    <w:rsid w:val="00D859FA"/>
    <w:rsid w:val="00DA67DA"/>
    <w:rsid w:val="00DB53FA"/>
    <w:rsid w:val="00DC3EC2"/>
    <w:rsid w:val="00DD3693"/>
    <w:rsid w:val="00DD74B4"/>
    <w:rsid w:val="00DF3F68"/>
    <w:rsid w:val="00DF749C"/>
    <w:rsid w:val="00E20E3D"/>
    <w:rsid w:val="00E4473D"/>
    <w:rsid w:val="00E45CE0"/>
    <w:rsid w:val="00E46901"/>
    <w:rsid w:val="00E46DA6"/>
    <w:rsid w:val="00E96151"/>
    <w:rsid w:val="00EB5F86"/>
    <w:rsid w:val="00EC6FDC"/>
    <w:rsid w:val="00ED11E9"/>
    <w:rsid w:val="00ED2457"/>
    <w:rsid w:val="00EE5FA6"/>
    <w:rsid w:val="00EE729D"/>
    <w:rsid w:val="00F05F2A"/>
    <w:rsid w:val="00F07702"/>
    <w:rsid w:val="00F1115C"/>
    <w:rsid w:val="00F13616"/>
    <w:rsid w:val="00F17629"/>
    <w:rsid w:val="00F27D84"/>
    <w:rsid w:val="00F35FB5"/>
    <w:rsid w:val="00F37BB7"/>
    <w:rsid w:val="00F41166"/>
    <w:rsid w:val="00F41EBF"/>
    <w:rsid w:val="00F61D71"/>
    <w:rsid w:val="00F725C1"/>
    <w:rsid w:val="00F807FE"/>
    <w:rsid w:val="00F81637"/>
    <w:rsid w:val="00F83C02"/>
    <w:rsid w:val="00F84EB9"/>
    <w:rsid w:val="00FA77FB"/>
    <w:rsid w:val="00FB6526"/>
    <w:rsid w:val="00FB686E"/>
    <w:rsid w:val="00FF667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rsid w:val="00BE3BBA"/>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rsid w:val="00BE3BBA"/>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BE3BBA"/>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rsid w:val="00BE3BBA"/>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BE3BBA"/>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rsid w:val="00BE3BBA"/>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rsid w:val="00BE3BBA"/>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BE3BBA"/>
    <w:pPr>
      <w:jc w:val="right"/>
    </w:pPr>
  </w:style>
  <w:style w:type="paragraph" w:customStyle="1" w:styleId="Els-collaboration-affiliation">
    <w:name w:val="Els-collaboration-affiliation"/>
    <w:basedOn w:val="Els-collaboration"/>
    <w:rsid w:val="00BE3BBA"/>
  </w:style>
  <w:style w:type="paragraph" w:customStyle="1" w:styleId="Els-presented-by">
    <w:name w:val="Els-presented-by"/>
    <w:rsid w:val="00BE3BBA"/>
    <w:pPr>
      <w:spacing w:after="200"/>
      <w:jc w:val="center"/>
    </w:pPr>
    <w:rPr>
      <w:b/>
      <w:sz w:val="16"/>
      <w:lang w:val="en-US" w:eastAsia="en-US"/>
    </w:rPr>
  </w:style>
  <w:style w:type="paragraph" w:customStyle="1" w:styleId="Els-dedicated-to">
    <w:name w:val="Els-dedicated-to"/>
    <w:basedOn w:val="Els-presented-by"/>
    <w:rsid w:val="00BE3BBA"/>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rsid w:val="00BE3BBA"/>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rsid w:val="00BE3BBA"/>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rsid w:val="00BE3BBA"/>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sid w:val="00BE3BBA"/>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rsid w:val="00BE3BBA"/>
    <w:pPr>
      <w:tabs>
        <w:tab w:val="right" w:pos="10080"/>
      </w:tabs>
      <w:spacing w:before="240" w:after="0" w:line="200" w:lineRule="exact"/>
    </w:pPr>
    <w:rPr>
      <w:i/>
    </w:rPr>
  </w:style>
  <w:style w:type="character" w:styleId="FootnoteReference">
    <w:name w:val="footnote reference"/>
    <w:semiHidden/>
    <w:rsid w:val="00BE3BBA"/>
    <w:rPr>
      <w:vertAlign w:val="superscript"/>
    </w:rPr>
  </w:style>
  <w:style w:type="paragraph" w:styleId="FootnoteText">
    <w:name w:val="footnote text"/>
    <w:basedOn w:val="Normal"/>
    <w:semiHidden/>
    <w:rsid w:val="00BE3BBA"/>
    <w:rPr>
      <w:rFonts w:ascii="Univers" w:hAnsi="Univers"/>
    </w:rPr>
  </w:style>
  <w:style w:type="character" w:styleId="Hyperlink">
    <w:name w:val="Hyperlink"/>
    <w:semiHidden/>
    <w:rsid w:val="00BE3BBA"/>
    <w:rPr>
      <w:color w:val="auto"/>
      <w:sz w:val="16"/>
      <w:u w:val="none"/>
    </w:rPr>
  </w:style>
  <w:style w:type="character" w:customStyle="1" w:styleId="MTEquationSection">
    <w:name w:val="MTEquationSection"/>
    <w:rsid w:val="00BE3BBA"/>
    <w:rPr>
      <w:vanish w:val="0"/>
      <w:color w:val="FF0000"/>
    </w:rPr>
  </w:style>
  <w:style w:type="character" w:styleId="PageNumber">
    <w:name w:val="page number"/>
    <w:semiHidden/>
    <w:rsid w:val="00BE3BBA"/>
    <w:rPr>
      <w:sz w:val="16"/>
    </w:rPr>
  </w:style>
  <w:style w:type="paragraph" w:styleId="PlainText">
    <w:name w:val="Plain Text"/>
    <w:basedOn w:val="Normal"/>
    <w:semiHidden/>
    <w:rsid w:val="00BE3BBA"/>
    <w:rPr>
      <w:rFonts w:ascii="Courier New" w:hAnsi="Courier New" w:cs="Courier New"/>
      <w:lang w:val="en-US"/>
    </w:rPr>
  </w:style>
  <w:style w:type="paragraph" w:customStyle="1" w:styleId="Els-5thorder-head">
    <w:name w:val="Els-5thorder-head"/>
    <w:next w:val="Els-body-text"/>
    <w:rsid w:val="00BE3BBA"/>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sid w:val="00BE3BBA"/>
    <w:rPr>
      <w:color w:val="800080"/>
      <w:u w:val="single"/>
    </w:rPr>
  </w:style>
  <w:style w:type="character" w:customStyle="1" w:styleId="Els-1storder-headChar">
    <w:name w:val="Els-1storder-head Char"/>
    <w:rsid w:val="00BE3BBA"/>
    <w:rPr>
      <w:b/>
      <w:lang w:val="en-US" w:eastAsia="en-US" w:bidi="ar-SA"/>
    </w:rPr>
  </w:style>
  <w:style w:type="character" w:styleId="CommentReference">
    <w:name w:val="annotation reference"/>
    <w:semiHidden/>
    <w:unhideWhenUsed/>
    <w:rsid w:val="00BE3BBA"/>
    <w:rPr>
      <w:sz w:val="16"/>
      <w:szCs w:val="16"/>
    </w:rPr>
  </w:style>
  <w:style w:type="paragraph" w:styleId="BalloonText">
    <w:name w:val="Balloon Text"/>
    <w:basedOn w:val="Normal"/>
    <w:rsid w:val="00BE3BBA"/>
    <w:rPr>
      <w:rFonts w:ascii="Tahoma" w:hAnsi="Tahoma" w:cs="Tahoma"/>
      <w:szCs w:val="16"/>
    </w:rPr>
  </w:style>
  <w:style w:type="character" w:customStyle="1" w:styleId="BalloonTextChar">
    <w:name w:val="Balloon Text Char"/>
    <w:rsid w:val="00BE3BBA"/>
    <w:rPr>
      <w:rFonts w:ascii="Tahoma" w:hAnsi="Tahoma" w:cs="Tahoma"/>
      <w:sz w:val="16"/>
      <w:szCs w:val="16"/>
      <w:lang w:eastAsia="en-US"/>
    </w:rPr>
  </w:style>
  <w:style w:type="paragraph" w:styleId="CommentText">
    <w:name w:val="annotation text"/>
    <w:basedOn w:val="Normal"/>
    <w:semiHidden/>
    <w:unhideWhenUsed/>
    <w:rsid w:val="00BE3BBA"/>
  </w:style>
  <w:style w:type="character" w:customStyle="1" w:styleId="CommentTextChar">
    <w:name w:val="Comment Text Char"/>
    <w:semiHidden/>
    <w:rsid w:val="00BE3BBA"/>
    <w:rPr>
      <w:lang w:val="en-GB"/>
    </w:rPr>
  </w:style>
  <w:style w:type="paragraph" w:styleId="CommentSubject">
    <w:name w:val="annotation subject"/>
    <w:basedOn w:val="CommentText"/>
    <w:next w:val="CommentText"/>
    <w:semiHidden/>
    <w:unhideWhenUsed/>
    <w:rsid w:val="00BE3BBA"/>
    <w:rPr>
      <w:b/>
      <w:bCs/>
    </w:rPr>
  </w:style>
  <w:style w:type="character" w:customStyle="1" w:styleId="CommentSubjectChar">
    <w:name w:val="Comment Subject Char"/>
    <w:semiHidden/>
    <w:rsid w:val="00BE3BBA"/>
    <w:rPr>
      <w:b/>
      <w:bCs/>
      <w:lang w:val="en-GB"/>
    </w:rPr>
  </w:style>
  <w:style w:type="paragraph" w:styleId="BodyTextIndent">
    <w:name w:val="Body Text Indent"/>
    <w:basedOn w:val="Normal"/>
    <w:semiHidden/>
    <w:rsid w:val="00BE3BBA"/>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rsid w:val="00BE3BBA"/>
    <w:pPr>
      <w:ind w:firstLine="240"/>
    </w:pPr>
  </w:style>
  <w:style w:type="paragraph" w:customStyle="1" w:styleId="RefIndent">
    <w:name w:val="RefIndent"/>
    <w:basedOn w:val="BodyTextIndent3"/>
    <w:rsid w:val="00BE3BBA"/>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rsid w:val="00BE3BBA"/>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F81637"/>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F07702"/>
    <w:pPr>
      <w:widowControl/>
      <w:spacing w:line="200" w:lineRule="exact"/>
      <w:ind w:left="7524" w:hanging="6804"/>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r="http://schemas.openxmlformats.org/officeDocument/2006/relationships" xmlns:w="http://schemas.openxmlformats.org/wordprocessingml/2006/main">
  <w:divs>
    <w:div w:id="18895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lsevier.com/wps/find/authorsview.authors/%20authorartworkinstructions"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wmf"/><Relationship Id="rId10" Type="http://schemas.openxmlformats.org/officeDocument/2006/relationships/header" Target="header2.xml"/><Relationship Id="rId19"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hyperlink" Target="http://www.ijrpr.com" TargetMode="External"/><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F1E918-33E3-4B3A-8572-B0F9C3F29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19</TotalTime>
  <Pages>4</Pages>
  <Words>1400</Words>
  <Characters>7982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9364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ASHISH</cp:lastModifiedBy>
  <cp:revision>8</cp:revision>
  <cp:lastPrinted>2013-04-16T06:12:00Z</cp:lastPrinted>
  <dcterms:created xsi:type="dcterms:W3CDTF">2020-03-28T10:53:00Z</dcterms:created>
  <dcterms:modified xsi:type="dcterms:W3CDTF">2021-04-25T10:05:00Z</dcterms:modified>
</cp:coreProperties>
</file>